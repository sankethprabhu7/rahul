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rightFromText="2480" w:topFromText="272" w:bottomFromText="295" w:vertAnchor="page" w:horzAnchor="page" w:tblpX="1271" w:tblpY="357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9"/>
        <w:gridCol w:w="6438"/>
      </w:tblGrid>
      <w:tr w:rsidR="0061490D" w14:paraId="6117A1DC" w14:textId="77777777">
        <w:trPr>
          <w:trHeight w:val="295"/>
        </w:trPr>
        <w:tc>
          <w:tcPr>
            <w:tcW w:w="1089" w:type="dxa"/>
          </w:tcPr>
          <w:p w14:paraId="5C082455" w14:textId="77777777" w:rsidR="0061490D" w:rsidRDefault="0061490D">
            <w:pPr>
              <w:rPr>
                <w:sz w:val="15"/>
                <w:szCs w:val="15"/>
              </w:rPr>
            </w:pPr>
          </w:p>
        </w:tc>
        <w:tc>
          <w:tcPr>
            <w:tcW w:w="6438" w:type="dxa"/>
          </w:tcPr>
          <w:p w14:paraId="3F66AD6A" w14:textId="77777777" w:rsidR="0061490D" w:rsidRDefault="00DC2484" w:rsidP="006E611C">
            <w:sdt>
              <w:sdtPr>
                <w:alias w:val="Variable"/>
                <w:tag w:val="recipient"/>
                <w:id w:val="470418117"/>
                <w:lock w:val="sdtLocked"/>
                <w:placeholder>
                  <w:docPart w:val="11DC4240896242B08B6995322CECA1E5"/>
                </w:placeholder>
                <w:showingPlcHdr/>
                <w15:appearance w15:val="hidden"/>
              </w:sdtPr>
              <w:sdtEndPr/>
              <w:sdtContent/>
            </w:sdt>
          </w:p>
        </w:tc>
      </w:tr>
      <w:tr w:rsidR="0061490D" w14:paraId="13740034" w14:textId="77777777" w:rsidTr="006E611C">
        <w:trPr>
          <w:trHeight w:val="68"/>
        </w:trPr>
        <w:tc>
          <w:tcPr>
            <w:tcW w:w="1089" w:type="dxa"/>
          </w:tcPr>
          <w:p w14:paraId="62A95368" w14:textId="77777777" w:rsidR="0061490D" w:rsidRDefault="0061490D">
            <w:pPr>
              <w:rPr>
                <w:sz w:val="15"/>
                <w:szCs w:val="15"/>
              </w:rPr>
            </w:pPr>
          </w:p>
        </w:tc>
        <w:tc>
          <w:tcPr>
            <w:tcW w:w="6438" w:type="dxa"/>
          </w:tcPr>
          <w:p w14:paraId="14F1987F" w14:textId="77777777" w:rsidR="0061490D" w:rsidRDefault="00DC2484" w:rsidP="006E611C">
            <w:sdt>
              <w:sdtPr>
                <w:alias w:val="Variable"/>
                <w:tag w:val="cc"/>
                <w:id w:val="807285436"/>
                <w:lock w:val="sdtLocked"/>
                <w:placeholder>
                  <w:docPart w:val="11DC4240896242B08B6995322CECA1E5"/>
                </w:placeholder>
                <w:showingPlcHdr/>
                <w15:appearance w15:val="hidden"/>
              </w:sdtPr>
              <w:sdtEndPr/>
              <w:sdtContent/>
            </w:sdt>
          </w:p>
        </w:tc>
      </w:tr>
    </w:tbl>
    <w:tbl>
      <w:tblPr>
        <w:tblStyle w:val="TableGrid"/>
        <w:tblpPr w:rightFromText="1780" w:bottomFromText="295" w:vertAnchor="text" w:horzAnchor="page" w:tblpX="1271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9"/>
        <w:gridCol w:w="6438"/>
      </w:tblGrid>
      <w:tr w:rsidR="0061490D" w14:paraId="1E3F47BC" w14:textId="77777777">
        <w:trPr>
          <w:trHeight w:val="295"/>
        </w:trPr>
        <w:tc>
          <w:tcPr>
            <w:tcW w:w="1089" w:type="dxa"/>
          </w:tcPr>
          <w:p w14:paraId="643889FA" w14:textId="77777777" w:rsidR="0061490D" w:rsidRDefault="000B67A6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Topic</w:t>
            </w:r>
          </w:p>
        </w:tc>
        <w:tc>
          <w:tcPr>
            <w:tcW w:w="6438" w:type="dxa"/>
          </w:tcPr>
          <w:p w14:paraId="681239C6" w14:textId="77777777" w:rsidR="0061490D" w:rsidRDefault="00DC2484" w:rsidP="00A50BB0">
            <w:pPr>
              <w:rPr>
                <w:b/>
              </w:rPr>
            </w:pPr>
            <w:sdt>
              <w:sdtPr>
                <w:rPr>
                  <w:b/>
                </w:rPr>
                <w:alias w:val="Variable"/>
                <w:tag w:val="topic"/>
                <w:id w:val="-1765444580"/>
                <w:lock w:val="sdtLocked"/>
                <w:placeholder>
                  <w:docPart w:val="1B191CFEA4A2459FBC0B47F6312159B1"/>
                </w:placeholder>
                <w15:appearance w15:val="hidden"/>
              </w:sdtPr>
              <w:sdtEndPr/>
              <w:sdtContent>
                <w:r w:rsidR="00A50BB0">
                  <w:rPr>
                    <w:b/>
                  </w:rPr>
                  <w:t xml:space="preserve">Fraud Detection </w:t>
                </w:r>
              </w:sdtContent>
            </w:sdt>
          </w:p>
        </w:tc>
      </w:tr>
    </w:tbl>
    <w:p w14:paraId="7CAFB2DD" w14:textId="77777777" w:rsidR="0061490D" w:rsidRDefault="000B67A6">
      <w:r>
        <w:rPr>
          <w:b/>
        </w:rPr>
        <w:t xml:space="preserve">Requirements specification   </w:t>
      </w:r>
      <w:sdt>
        <w:sdtPr>
          <w:rPr>
            <w:b/>
          </w:rPr>
          <w:alias w:val="Variable"/>
          <w:tag w:val="additionalnote"/>
          <w:id w:val="-792215197"/>
          <w:lock w:val="sdtLocked"/>
          <w:placeholder>
            <w:docPart w:val="2AFA9720494D4340B7FA9250621B69AC"/>
          </w:placeholder>
          <w15:appearance w15:val="hidden"/>
        </w:sdtPr>
        <w:sdtEndPr/>
        <w:sdtContent>
          <w:sdt>
            <w:sdtPr>
              <w:rPr>
                <w:b/>
              </w:rPr>
              <w:alias w:val="Platzhalter"/>
              <w:tag w:val="plh_additionalnote"/>
              <w:id w:val="2044170641"/>
              <w:placeholder>
                <w:docPart w:val="11B29F66C80448F384EF7E91C68D53BC"/>
              </w:placeholder>
              <w:temporary/>
              <w:showingPlcHdr/>
              <w15:appearance w15:val="hidden"/>
            </w:sdtPr>
            <w:sdtEndPr/>
            <w:sdtContent/>
          </w:sdt>
        </w:sdtContent>
      </w:sdt>
    </w:p>
    <w:p w14:paraId="72FB1E19" w14:textId="77777777" w:rsidR="00DE3853" w:rsidRDefault="00DE3853">
      <w:bookmarkStart w:id="0" w:name="_Toc500937318"/>
    </w:p>
    <w:p w14:paraId="7B6DB1A2" w14:textId="77777777" w:rsidR="00762ADE" w:rsidRPr="00FE628F" w:rsidRDefault="00762ADE" w:rsidP="00762ADE">
      <w:pPr>
        <w:pStyle w:val="Heading1"/>
        <w:numPr>
          <w:ilvl w:val="0"/>
          <w:numId w:val="0"/>
        </w:numPr>
      </w:pPr>
      <w:bookmarkStart w:id="1" w:name="_Toc40193034"/>
      <w:r w:rsidRPr="00FE628F">
        <w:t>1 Motivation</w:t>
      </w:r>
      <w:bookmarkEnd w:id="0"/>
      <w:bookmarkEnd w:id="1"/>
    </w:p>
    <w:p w14:paraId="3A447CAD" w14:textId="77777777" w:rsidR="00762ADE" w:rsidRPr="00DD1873" w:rsidRDefault="000B7EB3">
      <w:pPr>
        <w:rPr>
          <w:rFonts w:ascii="Arial" w:hAnsi="Arial"/>
          <w:b/>
          <w:color w:val="222222"/>
          <w:shd w:val="clear" w:color="auto" w:fill="FFFFFF"/>
        </w:rPr>
      </w:pPr>
      <w:r w:rsidRPr="00DD1873">
        <w:rPr>
          <w:rFonts w:ascii="Arial" w:hAnsi="Arial"/>
          <w:b/>
          <w:color w:val="222222"/>
          <w:shd w:val="clear" w:color="auto" w:fill="FFFFFF"/>
        </w:rPr>
        <w:t>1.1 Current situation:</w:t>
      </w:r>
    </w:p>
    <w:p w14:paraId="706FD72E" w14:textId="77777777" w:rsidR="00712034" w:rsidRPr="00DD1873" w:rsidRDefault="00AA465B" w:rsidP="00DD1873">
      <w:pPr>
        <w:pStyle w:val="ListParagraph"/>
        <w:numPr>
          <w:ilvl w:val="0"/>
          <w:numId w:val="35"/>
        </w:numPr>
        <w:jc w:val="both"/>
        <w:rPr>
          <w:color w:val="222222"/>
          <w:shd w:val="clear" w:color="auto" w:fill="FFFFFF"/>
        </w:rPr>
      </w:pPr>
      <w:r w:rsidRPr="00DD1873">
        <w:rPr>
          <w:color w:val="222222"/>
          <w:shd w:val="clear" w:color="auto" w:fill="FFFFFF"/>
        </w:rPr>
        <w:t>All the payments done by Vendor is associated with some payment term.</w:t>
      </w:r>
    </w:p>
    <w:p w14:paraId="0D9EF3DA" w14:textId="77777777" w:rsidR="00712034" w:rsidRPr="00DD1873" w:rsidRDefault="00AA465B" w:rsidP="00DD1873">
      <w:pPr>
        <w:pStyle w:val="ListParagraph"/>
        <w:numPr>
          <w:ilvl w:val="0"/>
          <w:numId w:val="35"/>
        </w:numPr>
        <w:jc w:val="both"/>
        <w:rPr>
          <w:color w:val="222222"/>
          <w:shd w:val="clear" w:color="auto" w:fill="FFFFFF"/>
        </w:rPr>
      </w:pPr>
      <w:r w:rsidRPr="00DD1873">
        <w:rPr>
          <w:color w:val="222222"/>
          <w:shd w:val="clear" w:color="auto" w:fill="FFFFFF"/>
        </w:rPr>
        <w:t>Payment term defines the invoice payment due date as per baseline date.</w:t>
      </w:r>
    </w:p>
    <w:p w14:paraId="25FDBAA7" w14:textId="77777777" w:rsidR="00712034" w:rsidRPr="00DD1873" w:rsidRDefault="00AA465B" w:rsidP="00DD1873">
      <w:pPr>
        <w:pStyle w:val="ListParagraph"/>
        <w:numPr>
          <w:ilvl w:val="0"/>
          <w:numId w:val="35"/>
        </w:numPr>
        <w:jc w:val="both"/>
        <w:rPr>
          <w:color w:val="222222"/>
          <w:shd w:val="clear" w:color="auto" w:fill="FFFFFF"/>
        </w:rPr>
      </w:pPr>
      <w:r w:rsidRPr="00DD1873">
        <w:rPr>
          <w:color w:val="222222"/>
          <w:shd w:val="clear" w:color="auto" w:fill="FFFFFF"/>
        </w:rPr>
        <w:t xml:space="preserve">There are different kind of payment terms for which a Vendor is eligible. </w:t>
      </w:r>
    </w:p>
    <w:p w14:paraId="11EE64F3" w14:textId="77777777" w:rsidR="00712034" w:rsidRPr="00DD1873" w:rsidRDefault="00AA465B" w:rsidP="00DD1873">
      <w:pPr>
        <w:pStyle w:val="ListParagraph"/>
        <w:numPr>
          <w:ilvl w:val="0"/>
          <w:numId w:val="35"/>
        </w:numPr>
        <w:jc w:val="both"/>
        <w:rPr>
          <w:color w:val="222222"/>
          <w:shd w:val="clear" w:color="auto" w:fill="FFFFFF"/>
        </w:rPr>
      </w:pPr>
      <w:r w:rsidRPr="00DD1873">
        <w:rPr>
          <w:color w:val="222222"/>
          <w:shd w:val="clear" w:color="auto" w:fill="FFFFFF"/>
        </w:rPr>
        <w:t>Detection of anomaly is currently done by Fraud Management Team manually.</w:t>
      </w:r>
    </w:p>
    <w:p w14:paraId="01A36E4F" w14:textId="77777777" w:rsidR="00712034" w:rsidRPr="00DD1873" w:rsidRDefault="00AA465B" w:rsidP="00DD1873">
      <w:pPr>
        <w:pStyle w:val="ListParagraph"/>
        <w:numPr>
          <w:ilvl w:val="0"/>
          <w:numId w:val="35"/>
        </w:numPr>
        <w:jc w:val="both"/>
        <w:rPr>
          <w:color w:val="222222"/>
          <w:shd w:val="clear" w:color="auto" w:fill="FFFFFF"/>
        </w:rPr>
      </w:pPr>
      <w:r w:rsidRPr="00DD1873">
        <w:rPr>
          <w:color w:val="222222"/>
          <w:shd w:val="clear" w:color="auto" w:fill="FFFFFF"/>
        </w:rPr>
        <w:t>For different modules help of different Subject Matter Experts are required.</w:t>
      </w:r>
    </w:p>
    <w:p w14:paraId="75CB90BB" w14:textId="77777777" w:rsidR="00712034" w:rsidRPr="00DD1873" w:rsidRDefault="00AA465B" w:rsidP="00DD1873">
      <w:pPr>
        <w:pStyle w:val="ListParagraph"/>
        <w:numPr>
          <w:ilvl w:val="0"/>
          <w:numId w:val="35"/>
        </w:numPr>
        <w:jc w:val="both"/>
        <w:rPr>
          <w:color w:val="222222"/>
          <w:shd w:val="clear" w:color="auto" w:fill="FFFFFF"/>
        </w:rPr>
      </w:pPr>
      <w:r w:rsidRPr="00DD1873">
        <w:rPr>
          <w:color w:val="222222"/>
          <w:shd w:val="clear" w:color="auto" w:fill="FFFFFF"/>
        </w:rPr>
        <w:t>Auditing of data is done at different levels by visualizing them.</w:t>
      </w:r>
    </w:p>
    <w:p w14:paraId="1D7C5371" w14:textId="77777777" w:rsidR="00712034" w:rsidRPr="00DD1873" w:rsidRDefault="00AA465B" w:rsidP="00DD1873">
      <w:pPr>
        <w:pStyle w:val="ListParagraph"/>
        <w:numPr>
          <w:ilvl w:val="0"/>
          <w:numId w:val="35"/>
        </w:numPr>
        <w:jc w:val="both"/>
        <w:rPr>
          <w:color w:val="222222"/>
          <w:shd w:val="clear" w:color="auto" w:fill="FFFFFF"/>
        </w:rPr>
      </w:pPr>
      <w:r w:rsidRPr="00DD1873">
        <w:rPr>
          <w:color w:val="222222"/>
          <w:shd w:val="clear" w:color="auto" w:fill="FFFFFF"/>
        </w:rPr>
        <w:t>There is an existing solution in SAP which checks for certain features and gives us the duplicate invoice only if it is an exact match.</w:t>
      </w:r>
    </w:p>
    <w:p w14:paraId="4599DEA8" w14:textId="77777777" w:rsidR="00712034" w:rsidRPr="00DD1873" w:rsidRDefault="00AA465B" w:rsidP="00DD1873">
      <w:pPr>
        <w:pStyle w:val="ListParagraph"/>
        <w:numPr>
          <w:ilvl w:val="0"/>
          <w:numId w:val="35"/>
        </w:numPr>
        <w:jc w:val="both"/>
        <w:rPr>
          <w:color w:val="222222"/>
          <w:shd w:val="clear" w:color="auto" w:fill="FFFFFF"/>
        </w:rPr>
      </w:pPr>
      <w:r w:rsidRPr="00DD1873">
        <w:rPr>
          <w:color w:val="222222"/>
          <w:shd w:val="clear" w:color="auto" w:fill="FFFFFF"/>
        </w:rPr>
        <w:t>System will not allow the user to enter any duplicate invoice in a typical scenario</w:t>
      </w:r>
    </w:p>
    <w:p w14:paraId="3AFFAD3F" w14:textId="77777777" w:rsidR="00712034" w:rsidRPr="00DD1873" w:rsidRDefault="00AA465B" w:rsidP="00DD1873">
      <w:pPr>
        <w:pStyle w:val="ListParagraph"/>
        <w:numPr>
          <w:ilvl w:val="0"/>
          <w:numId w:val="35"/>
        </w:numPr>
        <w:jc w:val="both"/>
        <w:rPr>
          <w:color w:val="222222"/>
          <w:shd w:val="clear" w:color="auto" w:fill="FFFFFF"/>
        </w:rPr>
      </w:pPr>
      <w:r w:rsidRPr="00DD1873">
        <w:rPr>
          <w:color w:val="222222"/>
          <w:shd w:val="clear" w:color="auto" w:fill="FFFFFF"/>
        </w:rPr>
        <w:t>Invoice comes with a Reference number which act as the unique identifier for any posting. Same Reference No. can occur for different Vendor ID’s or for different sets of amount.</w:t>
      </w:r>
    </w:p>
    <w:p w14:paraId="7DA61809" w14:textId="77777777" w:rsidR="00712034" w:rsidRPr="00DD1873" w:rsidRDefault="00AA465B" w:rsidP="00DD1873">
      <w:pPr>
        <w:pStyle w:val="ListParagraph"/>
        <w:numPr>
          <w:ilvl w:val="0"/>
          <w:numId w:val="35"/>
        </w:numPr>
        <w:jc w:val="both"/>
        <w:rPr>
          <w:color w:val="222222"/>
          <w:shd w:val="clear" w:color="auto" w:fill="FFFFFF"/>
        </w:rPr>
      </w:pPr>
      <w:r w:rsidRPr="00DD1873">
        <w:rPr>
          <w:color w:val="222222"/>
          <w:shd w:val="clear" w:color="auto" w:fill="FFFFFF"/>
        </w:rPr>
        <w:t>Posting date is filled manually so there is no restriction.</w:t>
      </w:r>
    </w:p>
    <w:p w14:paraId="67F4FC6A" w14:textId="77777777" w:rsidR="000B7EB3" w:rsidRPr="00DD1873" w:rsidRDefault="000B7EB3" w:rsidP="000B7EB3">
      <w:pPr>
        <w:rPr>
          <w:rFonts w:ascii="Arial" w:hAnsi="Arial"/>
          <w:b/>
          <w:color w:val="222222"/>
          <w:shd w:val="clear" w:color="auto" w:fill="FFFFFF"/>
        </w:rPr>
      </w:pPr>
      <w:r w:rsidRPr="00DD1873">
        <w:rPr>
          <w:rFonts w:ascii="Arial" w:hAnsi="Arial"/>
          <w:b/>
          <w:color w:val="222222"/>
          <w:shd w:val="clear" w:color="auto" w:fill="FFFFFF"/>
        </w:rPr>
        <w:t>1.2 Concerns or pain areas:</w:t>
      </w:r>
    </w:p>
    <w:p w14:paraId="3C84651F" w14:textId="77777777" w:rsidR="00712034" w:rsidRPr="00DD1873" w:rsidRDefault="00AA465B" w:rsidP="00DD1873">
      <w:pPr>
        <w:pStyle w:val="ListParagraph"/>
        <w:numPr>
          <w:ilvl w:val="0"/>
          <w:numId w:val="32"/>
        </w:numPr>
        <w:jc w:val="both"/>
        <w:rPr>
          <w:color w:val="222222"/>
          <w:shd w:val="clear" w:color="auto" w:fill="FFFFFF"/>
        </w:rPr>
      </w:pPr>
      <w:r w:rsidRPr="00DD1873">
        <w:rPr>
          <w:color w:val="222222"/>
          <w:shd w:val="clear" w:color="auto" w:fill="FFFFFF"/>
        </w:rPr>
        <w:t xml:space="preserve">If any unusual payments are posted then it cannot be detected easily in large dataset. </w:t>
      </w:r>
    </w:p>
    <w:p w14:paraId="3E281E58" w14:textId="77777777" w:rsidR="00712034" w:rsidRPr="00DD1873" w:rsidRDefault="00AA465B" w:rsidP="00DD1873">
      <w:pPr>
        <w:pStyle w:val="ListParagraph"/>
        <w:numPr>
          <w:ilvl w:val="0"/>
          <w:numId w:val="32"/>
        </w:numPr>
        <w:jc w:val="both"/>
        <w:rPr>
          <w:color w:val="222222"/>
          <w:shd w:val="clear" w:color="auto" w:fill="FFFFFF"/>
        </w:rPr>
      </w:pPr>
      <w:r w:rsidRPr="00DD1873">
        <w:rPr>
          <w:color w:val="222222"/>
          <w:shd w:val="clear" w:color="auto" w:fill="FFFFFF"/>
        </w:rPr>
        <w:t>Every data has to be manually checked resulting in some fraudulent transactions getting missed.</w:t>
      </w:r>
    </w:p>
    <w:p w14:paraId="2420E5C5" w14:textId="77777777" w:rsidR="00712034" w:rsidRPr="00DD1873" w:rsidRDefault="00AA465B" w:rsidP="00DD1873">
      <w:pPr>
        <w:pStyle w:val="ListParagraph"/>
        <w:numPr>
          <w:ilvl w:val="0"/>
          <w:numId w:val="32"/>
        </w:numPr>
        <w:jc w:val="both"/>
        <w:rPr>
          <w:color w:val="222222"/>
          <w:shd w:val="clear" w:color="auto" w:fill="FFFFFF"/>
        </w:rPr>
      </w:pPr>
      <w:r w:rsidRPr="00DD1873">
        <w:rPr>
          <w:color w:val="222222"/>
          <w:shd w:val="clear" w:color="auto" w:fill="FFFFFF"/>
        </w:rPr>
        <w:t>There is less transparency in checking which may lead to give some false results.</w:t>
      </w:r>
    </w:p>
    <w:p w14:paraId="1D1B7B34" w14:textId="77777777" w:rsidR="00712034" w:rsidRPr="00DD1873" w:rsidRDefault="00AA465B" w:rsidP="00DD1873">
      <w:pPr>
        <w:pStyle w:val="ListParagraph"/>
        <w:numPr>
          <w:ilvl w:val="0"/>
          <w:numId w:val="32"/>
        </w:numPr>
        <w:jc w:val="both"/>
        <w:rPr>
          <w:color w:val="222222"/>
          <w:shd w:val="clear" w:color="auto" w:fill="FFFFFF"/>
        </w:rPr>
      </w:pPr>
      <w:r w:rsidRPr="00DD1873">
        <w:rPr>
          <w:color w:val="222222"/>
          <w:shd w:val="clear" w:color="auto" w:fill="FFFFFF"/>
        </w:rPr>
        <w:t>Since lots of manual work is needed it is prone to errors.</w:t>
      </w:r>
    </w:p>
    <w:p w14:paraId="42523C0D" w14:textId="77777777" w:rsidR="00712034" w:rsidRPr="00DD1873" w:rsidRDefault="00AA465B" w:rsidP="00DD1873">
      <w:pPr>
        <w:pStyle w:val="ListParagraph"/>
        <w:numPr>
          <w:ilvl w:val="0"/>
          <w:numId w:val="32"/>
        </w:numPr>
        <w:jc w:val="both"/>
        <w:rPr>
          <w:color w:val="222222"/>
          <w:shd w:val="clear" w:color="auto" w:fill="FFFFFF"/>
        </w:rPr>
      </w:pPr>
      <w:r w:rsidRPr="00DD1873">
        <w:rPr>
          <w:color w:val="222222"/>
          <w:shd w:val="clear" w:color="auto" w:fill="FFFFFF"/>
        </w:rPr>
        <w:t>The process is very time consuming and resource intensive.</w:t>
      </w:r>
    </w:p>
    <w:p w14:paraId="67D6A778" w14:textId="77777777" w:rsidR="00712034" w:rsidRPr="00DD1873" w:rsidRDefault="00AA465B" w:rsidP="00DD1873">
      <w:pPr>
        <w:pStyle w:val="ListParagraph"/>
        <w:numPr>
          <w:ilvl w:val="0"/>
          <w:numId w:val="32"/>
        </w:numPr>
        <w:jc w:val="both"/>
        <w:rPr>
          <w:color w:val="222222"/>
          <w:shd w:val="clear" w:color="auto" w:fill="FFFFFF"/>
        </w:rPr>
      </w:pPr>
      <w:r w:rsidRPr="00DD1873">
        <w:rPr>
          <w:color w:val="222222"/>
          <w:shd w:val="clear" w:color="auto" w:fill="FFFFFF"/>
        </w:rPr>
        <w:t>The company incurs huge losses due to fraudulent transactions.</w:t>
      </w:r>
    </w:p>
    <w:p w14:paraId="30E3A440" w14:textId="77777777" w:rsidR="00712034" w:rsidRPr="00DD1873" w:rsidRDefault="00AA465B" w:rsidP="00DD1873">
      <w:pPr>
        <w:pStyle w:val="ListParagraph"/>
        <w:numPr>
          <w:ilvl w:val="0"/>
          <w:numId w:val="32"/>
        </w:numPr>
        <w:jc w:val="both"/>
        <w:rPr>
          <w:color w:val="222222"/>
          <w:shd w:val="clear" w:color="auto" w:fill="FFFFFF"/>
        </w:rPr>
      </w:pPr>
      <w:r w:rsidRPr="00DD1873">
        <w:rPr>
          <w:color w:val="222222"/>
          <w:shd w:val="clear" w:color="auto" w:fill="FFFFFF"/>
        </w:rPr>
        <w:t>Even if there is a slight difference between two invoices SAP will not catch it.</w:t>
      </w:r>
    </w:p>
    <w:p w14:paraId="2820F62E" w14:textId="77777777" w:rsidR="00712034" w:rsidRPr="00DD1873" w:rsidRDefault="00AA465B" w:rsidP="00DD1873">
      <w:pPr>
        <w:pStyle w:val="ListParagraph"/>
        <w:numPr>
          <w:ilvl w:val="0"/>
          <w:numId w:val="32"/>
        </w:numPr>
        <w:jc w:val="both"/>
        <w:rPr>
          <w:color w:val="222222"/>
          <w:shd w:val="clear" w:color="auto" w:fill="FFFFFF"/>
        </w:rPr>
      </w:pPr>
      <w:r w:rsidRPr="00DD1873">
        <w:rPr>
          <w:color w:val="222222"/>
          <w:shd w:val="clear" w:color="auto" w:fill="FFFFFF"/>
        </w:rPr>
        <w:t>If two Vendors are posting same amount at a particular date with similar Reference number then it won’t be caught.</w:t>
      </w:r>
    </w:p>
    <w:p w14:paraId="13910EC4" w14:textId="77777777" w:rsidR="000B7EB3" w:rsidRPr="000B7EB3" w:rsidRDefault="000B7EB3" w:rsidP="000B7EB3">
      <w:pPr>
        <w:ind w:left="360"/>
        <w:rPr>
          <w:rFonts w:ascii="Arial" w:hAnsi="Arial"/>
          <w:color w:val="222222"/>
          <w:shd w:val="clear" w:color="auto" w:fill="FFFFFF"/>
        </w:rPr>
      </w:pPr>
    </w:p>
    <w:p w14:paraId="3EF036B1" w14:textId="77777777" w:rsidR="000B7EB3" w:rsidRPr="000B7EB3" w:rsidRDefault="000B7EB3" w:rsidP="000B7EB3">
      <w:pPr>
        <w:rPr>
          <w:rFonts w:ascii="Arial" w:hAnsi="Arial"/>
          <w:color w:val="222222"/>
          <w:shd w:val="clear" w:color="auto" w:fill="FFFFFF"/>
        </w:rPr>
      </w:pPr>
    </w:p>
    <w:p w14:paraId="206EF4B3" w14:textId="77777777" w:rsidR="000B7EB3" w:rsidRPr="000B7EB3" w:rsidRDefault="000B7EB3" w:rsidP="000B7EB3">
      <w:pPr>
        <w:pStyle w:val="ListParagraph"/>
        <w:ind w:left="720"/>
        <w:rPr>
          <w:rFonts w:ascii="Arial" w:hAnsi="Arial"/>
          <w:color w:val="222222"/>
          <w:shd w:val="clear" w:color="auto" w:fill="FFFFFF"/>
        </w:rPr>
      </w:pPr>
    </w:p>
    <w:p w14:paraId="5BAE4D0B" w14:textId="77777777" w:rsidR="00762ADE" w:rsidRDefault="00762ADE" w:rsidP="000B7EB3">
      <w:pPr>
        <w:pStyle w:val="Heading1"/>
        <w:numPr>
          <w:ilvl w:val="0"/>
          <w:numId w:val="4"/>
        </w:numPr>
      </w:pPr>
      <w:bookmarkStart w:id="2" w:name="_Toc500937321"/>
      <w:bookmarkStart w:id="3" w:name="_Toc40193035"/>
      <w:bookmarkStart w:id="4" w:name="_GoBack"/>
      <w:r w:rsidRPr="00FE628F">
        <w:lastRenderedPageBreak/>
        <w:t>Capabilities</w:t>
      </w:r>
      <w:bookmarkEnd w:id="2"/>
      <w:bookmarkEnd w:id="3"/>
    </w:p>
    <w:p w14:paraId="48CE8CEA" w14:textId="77777777" w:rsidR="000B7EB3" w:rsidRDefault="000B7EB3" w:rsidP="000B7EB3">
      <w:pPr>
        <w:pStyle w:val="Heading2"/>
        <w:numPr>
          <w:ilvl w:val="0"/>
          <w:numId w:val="0"/>
        </w:numPr>
      </w:pPr>
      <w:bookmarkStart w:id="5" w:name="_Toc500937322"/>
      <w:bookmarkStart w:id="6" w:name="_Toc40193036"/>
      <w:r w:rsidRPr="00FE628F">
        <w:t>2.1 Roles</w:t>
      </w:r>
      <w:bookmarkEnd w:id="5"/>
      <w:bookmarkEnd w:id="6"/>
      <w:r>
        <w:t xml:space="preserve"> </w:t>
      </w:r>
    </w:p>
    <w:p w14:paraId="3700D8C1" w14:textId="77777777" w:rsidR="000B7EB3" w:rsidRDefault="000B7EB3" w:rsidP="000B7EB3"/>
    <w:p w14:paraId="36884599" w14:textId="77777777" w:rsidR="000B7EB3" w:rsidRDefault="000B7EB3" w:rsidP="000B7EB3">
      <w:r>
        <w:t>The following roles are supported in the application.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57"/>
        <w:gridCol w:w="2765"/>
        <w:gridCol w:w="3400"/>
      </w:tblGrid>
      <w:tr w:rsidR="000B7EB3" w14:paraId="3311DE8A" w14:textId="77777777" w:rsidTr="00564E51">
        <w:tc>
          <w:tcPr>
            <w:tcW w:w="3170" w:type="dxa"/>
            <w:shd w:val="clear" w:color="auto" w:fill="C1C1C1" w:themeFill="background2" w:themeFillShade="E6"/>
          </w:tcPr>
          <w:p w14:paraId="24E2BE20" w14:textId="77777777" w:rsidR="000B7EB3" w:rsidRPr="00F665C1" w:rsidRDefault="000B7EB3" w:rsidP="00564E51">
            <w:pPr>
              <w:rPr>
                <w:b/>
              </w:rPr>
            </w:pPr>
            <w:r w:rsidRPr="00F665C1">
              <w:rPr>
                <w:b/>
              </w:rPr>
              <w:t>Role</w:t>
            </w:r>
          </w:p>
        </w:tc>
        <w:tc>
          <w:tcPr>
            <w:tcW w:w="2769" w:type="dxa"/>
            <w:shd w:val="clear" w:color="auto" w:fill="C1C1C1" w:themeFill="background2" w:themeFillShade="E6"/>
          </w:tcPr>
          <w:p w14:paraId="29A4864D" w14:textId="77777777" w:rsidR="000B7EB3" w:rsidRPr="00F665C1" w:rsidRDefault="000B7EB3" w:rsidP="00564E51">
            <w:pPr>
              <w:rPr>
                <w:b/>
              </w:rPr>
            </w:pPr>
            <w:r>
              <w:rPr>
                <w:b/>
              </w:rPr>
              <w:t>Actions</w:t>
            </w:r>
          </w:p>
        </w:tc>
        <w:tc>
          <w:tcPr>
            <w:tcW w:w="3411" w:type="dxa"/>
            <w:shd w:val="clear" w:color="auto" w:fill="C1C1C1" w:themeFill="background2" w:themeFillShade="E6"/>
          </w:tcPr>
          <w:p w14:paraId="27C1060D" w14:textId="77777777" w:rsidR="000B7EB3" w:rsidRPr="00F665C1" w:rsidRDefault="000B7EB3" w:rsidP="00564E51">
            <w:pPr>
              <w:rPr>
                <w:b/>
              </w:rPr>
            </w:pPr>
            <w:r w:rsidRPr="00F665C1">
              <w:rPr>
                <w:b/>
              </w:rPr>
              <w:t>Responsibility</w:t>
            </w:r>
          </w:p>
        </w:tc>
      </w:tr>
      <w:tr w:rsidR="000B7EB3" w14:paraId="60A8C68A" w14:textId="77777777" w:rsidTr="00564E51">
        <w:tc>
          <w:tcPr>
            <w:tcW w:w="3170" w:type="dxa"/>
          </w:tcPr>
          <w:p w14:paraId="4F93285A" w14:textId="77777777" w:rsidR="000B7EB3" w:rsidRDefault="000B7EB3" w:rsidP="00564E51">
            <w:r>
              <w:t>Business Manager</w:t>
            </w:r>
          </w:p>
        </w:tc>
        <w:tc>
          <w:tcPr>
            <w:tcW w:w="2769" w:type="dxa"/>
          </w:tcPr>
          <w:p w14:paraId="5B7FE4D4" w14:textId="77777777" w:rsidR="000B7EB3" w:rsidRPr="00975EF3" w:rsidRDefault="000B7EB3" w:rsidP="000B7EB3">
            <w:pPr>
              <w:numPr>
                <w:ilvl w:val="0"/>
                <w:numId w:val="5"/>
              </w:numPr>
              <w:spacing w:line="240" w:lineRule="auto"/>
            </w:pPr>
            <w:r>
              <w:rPr>
                <w:lang w:val="en-AU"/>
              </w:rPr>
              <w:t>Handling Investigation</w:t>
            </w:r>
          </w:p>
          <w:p w14:paraId="547A7494" w14:textId="77777777" w:rsidR="000B7EB3" w:rsidRPr="00975EF3" w:rsidRDefault="000B7EB3" w:rsidP="000B7EB3">
            <w:pPr>
              <w:numPr>
                <w:ilvl w:val="0"/>
                <w:numId w:val="5"/>
              </w:numPr>
              <w:spacing w:line="240" w:lineRule="auto"/>
            </w:pPr>
            <w:r>
              <w:t>Closing of alerts</w:t>
            </w:r>
          </w:p>
          <w:p w14:paraId="78D72A41" w14:textId="77777777" w:rsidR="000B7EB3" w:rsidRDefault="000B7EB3" w:rsidP="000B7EB3">
            <w:pPr>
              <w:spacing w:line="240" w:lineRule="auto"/>
              <w:ind w:left="360"/>
            </w:pPr>
          </w:p>
        </w:tc>
        <w:tc>
          <w:tcPr>
            <w:tcW w:w="3411" w:type="dxa"/>
          </w:tcPr>
          <w:p w14:paraId="717CED4E" w14:textId="77777777" w:rsidR="000B7EB3" w:rsidRDefault="000B7EB3" w:rsidP="00564E51">
            <w:r>
              <w:t>If no further analysis is needed close the alerts. If Any investigation is created take the necessary actions.</w:t>
            </w:r>
          </w:p>
        </w:tc>
      </w:tr>
      <w:tr w:rsidR="000B7EB3" w14:paraId="7D9C06F4" w14:textId="77777777" w:rsidTr="00564E51">
        <w:tc>
          <w:tcPr>
            <w:tcW w:w="3170" w:type="dxa"/>
          </w:tcPr>
          <w:p w14:paraId="45D58A0D" w14:textId="77777777" w:rsidR="000B7EB3" w:rsidRDefault="000B7EB3" w:rsidP="00564E51">
            <w:r>
              <w:t>Business Analyst</w:t>
            </w:r>
          </w:p>
        </w:tc>
        <w:tc>
          <w:tcPr>
            <w:tcW w:w="2769" w:type="dxa"/>
          </w:tcPr>
          <w:p w14:paraId="2C1E0079" w14:textId="77777777" w:rsidR="000B7EB3" w:rsidRPr="00392ACB" w:rsidRDefault="000B7EB3" w:rsidP="000B7EB3">
            <w:pPr>
              <w:numPr>
                <w:ilvl w:val="0"/>
                <w:numId w:val="6"/>
              </w:numPr>
              <w:spacing w:line="240" w:lineRule="auto"/>
            </w:pPr>
            <w:r>
              <w:rPr>
                <w:lang w:val="en-AU"/>
              </w:rPr>
              <w:t>Alert</w:t>
            </w:r>
            <w:r w:rsidRPr="00975EF3">
              <w:rPr>
                <w:lang w:val="en-AU"/>
              </w:rPr>
              <w:t>/Notification</w:t>
            </w:r>
            <w:r>
              <w:rPr>
                <w:lang w:val="en-AU"/>
              </w:rPr>
              <w:t xml:space="preserve"> Handling</w:t>
            </w:r>
          </w:p>
          <w:p w14:paraId="1604DD14" w14:textId="77777777" w:rsidR="000B7EB3" w:rsidRPr="00392ACB" w:rsidRDefault="000B7EB3" w:rsidP="000B7EB3">
            <w:pPr>
              <w:numPr>
                <w:ilvl w:val="0"/>
                <w:numId w:val="6"/>
              </w:numPr>
              <w:spacing w:line="240" w:lineRule="auto"/>
            </w:pPr>
            <w:r>
              <w:rPr>
                <w:lang w:val="en-AU"/>
              </w:rPr>
              <w:t>Creating Investigation</w:t>
            </w:r>
          </w:p>
          <w:p w14:paraId="53A207CE" w14:textId="77777777" w:rsidR="000B7EB3" w:rsidRPr="00392ACB" w:rsidRDefault="000B7EB3" w:rsidP="000B7EB3">
            <w:pPr>
              <w:numPr>
                <w:ilvl w:val="0"/>
                <w:numId w:val="6"/>
              </w:numPr>
              <w:spacing w:line="240" w:lineRule="auto"/>
            </w:pPr>
            <w:r w:rsidRPr="00392ACB">
              <w:rPr>
                <w:lang w:val="en-AU"/>
              </w:rPr>
              <w:t>Analytical Reports</w:t>
            </w:r>
          </w:p>
          <w:p w14:paraId="0A1244E1" w14:textId="77777777" w:rsidR="000B7EB3" w:rsidRDefault="000B7EB3" w:rsidP="000B7EB3">
            <w:pPr>
              <w:spacing w:line="240" w:lineRule="auto"/>
              <w:ind w:left="360"/>
            </w:pPr>
          </w:p>
        </w:tc>
        <w:tc>
          <w:tcPr>
            <w:tcW w:w="3411" w:type="dxa"/>
          </w:tcPr>
          <w:p w14:paraId="79E91372" w14:textId="77777777" w:rsidR="000B7EB3" w:rsidRDefault="000B7EB3" w:rsidP="00564E51">
            <w:r>
              <w:t>View the alerts and try to find the anomalies. Forward the alerts to other suitable analysts. Add attachments and notes. Create investigations if need be.</w:t>
            </w:r>
          </w:p>
        </w:tc>
      </w:tr>
      <w:tr w:rsidR="000B7EB3" w14:paraId="7B9EA322" w14:textId="77777777" w:rsidTr="00564E51">
        <w:tc>
          <w:tcPr>
            <w:tcW w:w="3170" w:type="dxa"/>
          </w:tcPr>
          <w:p w14:paraId="65C3B94C" w14:textId="77777777" w:rsidR="000B7EB3" w:rsidRDefault="000B7EB3" w:rsidP="00564E51">
            <w:r>
              <w:t>Data Analyst</w:t>
            </w:r>
          </w:p>
        </w:tc>
        <w:tc>
          <w:tcPr>
            <w:tcW w:w="2769" w:type="dxa"/>
          </w:tcPr>
          <w:p w14:paraId="20A87FCA" w14:textId="77777777" w:rsidR="000B7EB3" w:rsidRPr="00392ACB" w:rsidRDefault="000B7EB3" w:rsidP="000B7EB3">
            <w:pPr>
              <w:numPr>
                <w:ilvl w:val="0"/>
                <w:numId w:val="7"/>
              </w:numPr>
              <w:spacing w:line="240" w:lineRule="auto"/>
            </w:pPr>
            <w:r>
              <w:rPr>
                <w:lang w:val="en-AU"/>
              </w:rPr>
              <w:t>Run Algorithm</w:t>
            </w:r>
          </w:p>
          <w:p w14:paraId="7B3B206D" w14:textId="77777777" w:rsidR="000B7EB3" w:rsidRPr="00392ACB" w:rsidRDefault="000B7EB3" w:rsidP="000B7EB3">
            <w:pPr>
              <w:numPr>
                <w:ilvl w:val="0"/>
                <w:numId w:val="7"/>
              </w:numPr>
              <w:spacing w:line="240" w:lineRule="auto"/>
            </w:pPr>
            <w:r>
              <w:rPr>
                <w:lang w:val="en-AU"/>
              </w:rPr>
              <w:t>Manage Data</w:t>
            </w:r>
          </w:p>
          <w:p w14:paraId="2657F0B5" w14:textId="77777777" w:rsidR="000B7EB3" w:rsidRDefault="000B7EB3" w:rsidP="000B7EB3">
            <w:pPr>
              <w:numPr>
                <w:ilvl w:val="0"/>
                <w:numId w:val="7"/>
              </w:numPr>
              <w:spacing w:line="240" w:lineRule="auto"/>
            </w:pPr>
            <w:r>
              <w:rPr>
                <w:lang w:val="en-AU"/>
              </w:rPr>
              <w:t>Alert</w:t>
            </w:r>
            <w:r w:rsidRPr="00975EF3">
              <w:rPr>
                <w:lang w:val="en-AU"/>
              </w:rPr>
              <w:t>/Notification</w:t>
            </w:r>
            <w:r>
              <w:rPr>
                <w:lang w:val="en-AU"/>
              </w:rPr>
              <w:t xml:space="preserve"> Generation</w:t>
            </w:r>
          </w:p>
        </w:tc>
        <w:tc>
          <w:tcPr>
            <w:tcW w:w="3411" w:type="dxa"/>
          </w:tcPr>
          <w:p w14:paraId="16BA1404" w14:textId="77777777" w:rsidR="000B7EB3" w:rsidRDefault="000B7EB3" w:rsidP="00564E51">
            <w:r>
              <w:t>Run the algorithm on the required data with the suitable parameters. Once completed create alerts for the data.</w:t>
            </w:r>
          </w:p>
        </w:tc>
      </w:tr>
    </w:tbl>
    <w:p w14:paraId="0FE54CB6" w14:textId="77777777" w:rsidR="000B7EB3" w:rsidRDefault="000B7EB3" w:rsidP="000B7EB3"/>
    <w:p w14:paraId="6ABC913F" w14:textId="4551A293" w:rsidR="000B7EB3" w:rsidRDefault="000B7EB3" w:rsidP="000B7EB3"/>
    <w:p w14:paraId="67D6A7FC" w14:textId="5E092458" w:rsidR="00DE3853" w:rsidRDefault="00DE3853" w:rsidP="000B7EB3"/>
    <w:p w14:paraId="1FC42168" w14:textId="38529C28" w:rsidR="00DE3853" w:rsidRDefault="00DE3853" w:rsidP="000B7EB3"/>
    <w:p w14:paraId="543D7635" w14:textId="62F01A3E" w:rsidR="00DE3853" w:rsidRDefault="00DE3853" w:rsidP="000B7EB3"/>
    <w:p w14:paraId="302BA6D9" w14:textId="6F4920CC" w:rsidR="00DE3853" w:rsidRDefault="00DE3853" w:rsidP="000B7EB3"/>
    <w:p w14:paraId="637C1C81" w14:textId="77777777" w:rsidR="00DE3853" w:rsidRPr="000B7EB3" w:rsidRDefault="00DE3853" w:rsidP="000B7EB3"/>
    <w:p w14:paraId="5F1D0164" w14:textId="77777777" w:rsidR="00762ADE" w:rsidRPr="00181C5E" w:rsidRDefault="00762ADE" w:rsidP="00762ADE">
      <w:pPr>
        <w:pStyle w:val="Heading2"/>
        <w:keepLines/>
        <w:numPr>
          <w:ilvl w:val="1"/>
          <w:numId w:val="4"/>
        </w:numPr>
        <w:tabs>
          <w:tab w:val="clear" w:pos="936"/>
        </w:tabs>
        <w:spacing w:before="40" w:after="0" w:line="259" w:lineRule="auto"/>
      </w:pPr>
      <w:bookmarkStart w:id="7" w:name="_Toc500937323"/>
      <w:bookmarkStart w:id="8" w:name="_Toc40193037"/>
      <w:r w:rsidRPr="00181C5E">
        <w:t>Functionality</w:t>
      </w:r>
      <w:bookmarkEnd w:id="7"/>
      <w:bookmarkEnd w:id="8"/>
    </w:p>
    <w:p w14:paraId="76CB3B8E" w14:textId="77777777" w:rsidR="00762ADE" w:rsidRPr="00181C5E" w:rsidRDefault="00762ADE" w:rsidP="00762ADE">
      <w:pPr>
        <w:pStyle w:val="ListParagraph"/>
        <w:ind w:left="750"/>
        <w:rPr>
          <w:rFonts w:ascii="Bosch Office Sans" w:hAnsi="Bosch Office Sans"/>
        </w:rPr>
      </w:pPr>
    </w:p>
    <w:p w14:paraId="6DB8BBCE" w14:textId="77777777" w:rsidR="00762ADE" w:rsidRPr="00181C5E" w:rsidRDefault="00762ADE" w:rsidP="00762ADE">
      <w:pPr>
        <w:pStyle w:val="Heading3"/>
        <w:keepLines/>
        <w:numPr>
          <w:ilvl w:val="2"/>
          <w:numId w:val="4"/>
        </w:numPr>
        <w:tabs>
          <w:tab w:val="clear" w:pos="1080"/>
        </w:tabs>
        <w:spacing w:before="40" w:after="0" w:line="259" w:lineRule="auto"/>
      </w:pPr>
      <w:bookmarkStart w:id="9" w:name="_Toc500937324"/>
      <w:bookmarkStart w:id="10" w:name="_Toc40193038"/>
      <w:r w:rsidRPr="00181C5E">
        <w:t>Component</w:t>
      </w:r>
      <w:r>
        <w:t xml:space="preserve"> Brief</w:t>
      </w:r>
      <w:bookmarkEnd w:id="9"/>
      <w:bookmarkEnd w:id="10"/>
    </w:p>
    <w:p w14:paraId="6309CC8A" w14:textId="77777777" w:rsidR="00762ADE" w:rsidRDefault="00762ADE" w:rsidP="00762ADE">
      <w:pPr>
        <w:pStyle w:val="ListParagraph"/>
        <w:ind w:left="1080"/>
        <w:rPr>
          <w:rFonts w:ascii="Bosch Office Sans" w:hAnsi="Bosch Office Sans"/>
        </w:rPr>
      </w:pPr>
    </w:p>
    <w:p w14:paraId="09F8A9F8" w14:textId="77777777" w:rsidR="00762ADE" w:rsidRPr="006D2718" w:rsidRDefault="00762ADE" w:rsidP="00762ADE">
      <w:pPr>
        <w:pStyle w:val="ListParagraph"/>
        <w:ind w:left="1080"/>
        <w:rPr>
          <w:rFonts w:ascii="Bosch Office Sans" w:hAnsi="Bosch Office Sans"/>
          <w:sz w:val="22"/>
          <w:szCs w:val="22"/>
        </w:rPr>
      </w:pPr>
      <w:r w:rsidRPr="006D2718">
        <w:rPr>
          <w:rFonts w:ascii="Bosch Office Sans" w:hAnsi="Bosch Office Sans"/>
          <w:sz w:val="22"/>
          <w:szCs w:val="22"/>
        </w:rPr>
        <w:t xml:space="preserve">Users of </w:t>
      </w:r>
      <w:r w:rsidR="0089794D">
        <w:rPr>
          <w:rFonts w:ascii="Bosch Office Sans" w:hAnsi="Bosch Office Sans"/>
          <w:sz w:val="22"/>
          <w:szCs w:val="22"/>
        </w:rPr>
        <w:t>Fraud</w:t>
      </w:r>
      <w:r w:rsidR="00F44A03">
        <w:rPr>
          <w:rFonts w:ascii="Bosch Office Sans" w:hAnsi="Bosch Office Sans"/>
          <w:sz w:val="22"/>
          <w:szCs w:val="22"/>
        </w:rPr>
        <w:t xml:space="preserve"> </w:t>
      </w:r>
      <w:r w:rsidR="0089794D">
        <w:rPr>
          <w:rFonts w:ascii="Bosch Office Sans" w:hAnsi="Bosch Office Sans"/>
          <w:sz w:val="22"/>
          <w:szCs w:val="22"/>
        </w:rPr>
        <w:t>Detection</w:t>
      </w:r>
      <w:r w:rsidRPr="006D2718">
        <w:rPr>
          <w:rFonts w:ascii="Bosch Office Sans" w:hAnsi="Bosch Office Sans"/>
          <w:sz w:val="22"/>
          <w:szCs w:val="22"/>
        </w:rPr>
        <w:t xml:space="preserve"> will have access to the following components. </w:t>
      </w:r>
    </w:p>
    <w:p w14:paraId="239D4EC9" w14:textId="77777777" w:rsidR="00762ADE" w:rsidRPr="006D2718" w:rsidRDefault="00762ADE" w:rsidP="00762ADE">
      <w:pPr>
        <w:pStyle w:val="ListParagraph"/>
        <w:ind w:left="720"/>
        <w:rPr>
          <w:rFonts w:ascii="Bosch Office Sans" w:hAnsi="Bosch Office Sans"/>
          <w:sz w:val="22"/>
          <w:szCs w:val="22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39"/>
        <w:gridCol w:w="4363"/>
      </w:tblGrid>
      <w:tr w:rsidR="00762ADE" w:rsidRPr="006D2718" w14:paraId="7D298709" w14:textId="77777777" w:rsidTr="00762ADE">
        <w:tc>
          <w:tcPr>
            <w:tcW w:w="4239" w:type="dxa"/>
          </w:tcPr>
          <w:p w14:paraId="64E437A1" w14:textId="77777777" w:rsidR="00762ADE" w:rsidRPr="006D2718" w:rsidRDefault="00762ADE" w:rsidP="00E82FCA">
            <w:pPr>
              <w:pStyle w:val="ListParagraph"/>
              <w:ind w:left="0"/>
              <w:rPr>
                <w:rFonts w:ascii="Bosch Office Sans" w:hAnsi="Bosch Office Sans"/>
                <w:sz w:val="22"/>
                <w:szCs w:val="22"/>
              </w:rPr>
            </w:pPr>
            <w:r>
              <w:rPr>
                <w:rFonts w:ascii="Bosch Office Sans" w:hAnsi="Bosch Office Sans"/>
                <w:sz w:val="22"/>
                <w:szCs w:val="22"/>
              </w:rPr>
              <w:t>Payment Anomaly</w:t>
            </w:r>
          </w:p>
        </w:tc>
        <w:tc>
          <w:tcPr>
            <w:tcW w:w="4363" w:type="dxa"/>
          </w:tcPr>
          <w:p w14:paraId="223707B0" w14:textId="77777777" w:rsidR="00762ADE" w:rsidRDefault="00762ADE" w:rsidP="00E82FCA">
            <w:pPr>
              <w:pStyle w:val="ListParagraph"/>
              <w:ind w:left="0"/>
              <w:rPr>
                <w:rFonts w:ascii="Bosch Office Sans" w:hAnsi="Bosch Office Sans"/>
                <w:sz w:val="22"/>
                <w:szCs w:val="22"/>
              </w:rPr>
            </w:pPr>
            <w:r>
              <w:rPr>
                <w:rFonts w:ascii="Bosch Office Sans" w:hAnsi="Bosch Office Sans"/>
                <w:sz w:val="22"/>
                <w:szCs w:val="22"/>
              </w:rPr>
              <w:t>Fraud detection in payment transaction.</w:t>
            </w:r>
          </w:p>
          <w:p w14:paraId="342EA981" w14:textId="77777777" w:rsidR="00762ADE" w:rsidRPr="006D2718" w:rsidRDefault="00762ADE" w:rsidP="00E82FCA">
            <w:pPr>
              <w:pStyle w:val="ListParagraph"/>
              <w:ind w:left="0"/>
              <w:rPr>
                <w:rFonts w:ascii="Bosch Office Sans" w:hAnsi="Bosch Office Sans"/>
                <w:sz w:val="22"/>
                <w:szCs w:val="22"/>
              </w:rPr>
            </w:pPr>
            <w:r>
              <w:rPr>
                <w:rFonts w:ascii="Bosch Office Sans" w:hAnsi="Bosch Office Sans"/>
                <w:sz w:val="22"/>
                <w:szCs w:val="22"/>
              </w:rPr>
              <w:lastRenderedPageBreak/>
              <w:t>Unusual payment terms used by vendor in transaction is called payment term anomaly</w:t>
            </w:r>
          </w:p>
        </w:tc>
      </w:tr>
      <w:tr w:rsidR="00762ADE" w:rsidRPr="006D2718" w14:paraId="484B8D2E" w14:textId="77777777" w:rsidTr="00762ADE">
        <w:tc>
          <w:tcPr>
            <w:tcW w:w="4239" w:type="dxa"/>
          </w:tcPr>
          <w:p w14:paraId="3D2E67EB" w14:textId="77777777" w:rsidR="00762ADE" w:rsidRPr="006D2718" w:rsidRDefault="00762ADE" w:rsidP="00E82FCA">
            <w:pPr>
              <w:pStyle w:val="ListParagraph"/>
              <w:ind w:left="0"/>
              <w:rPr>
                <w:rFonts w:ascii="Bosch Office Sans" w:hAnsi="Bosch Office Sans"/>
                <w:sz w:val="22"/>
                <w:szCs w:val="22"/>
              </w:rPr>
            </w:pPr>
            <w:r>
              <w:rPr>
                <w:rFonts w:ascii="Bosch Office Sans" w:hAnsi="Bosch Office Sans"/>
                <w:sz w:val="22"/>
                <w:szCs w:val="22"/>
              </w:rPr>
              <w:lastRenderedPageBreak/>
              <w:t xml:space="preserve">Duplicate </w:t>
            </w:r>
            <w:r w:rsidR="0089794D">
              <w:rPr>
                <w:rFonts w:ascii="Bosch Office Sans" w:hAnsi="Bosch Office Sans"/>
                <w:sz w:val="22"/>
                <w:szCs w:val="22"/>
              </w:rPr>
              <w:t>I</w:t>
            </w:r>
            <w:r>
              <w:rPr>
                <w:rFonts w:ascii="Bosch Office Sans" w:hAnsi="Bosch Office Sans"/>
                <w:sz w:val="22"/>
                <w:szCs w:val="22"/>
              </w:rPr>
              <w:t>nvoice</w:t>
            </w:r>
          </w:p>
        </w:tc>
        <w:tc>
          <w:tcPr>
            <w:tcW w:w="4363" w:type="dxa"/>
          </w:tcPr>
          <w:p w14:paraId="385581C1" w14:textId="77777777" w:rsidR="0089794D" w:rsidRDefault="0089794D" w:rsidP="0089794D">
            <w:pPr>
              <w:pStyle w:val="ListParagraph"/>
              <w:ind w:left="0"/>
              <w:rPr>
                <w:rFonts w:ascii="Bosch Office Sans" w:hAnsi="Bosch Office Sans"/>
                <w:sz w:val="22"/>
                <w:szCs w:val="22"/>
              </w:rPr>
            </w:pPr>
            <w:r>
              <w:rPr>
                <w:rFonts w:ascii="Bosch Office Sans" w:hAnsi="Bosch Office Sans"/>
                <w:sz w:val="22"/>
                <w:szCs w:val="22"/>
              </w:rPr>
              <w:t>Fraud detection Duplicate invoice.</w:t>
            </w:r>
          </w:p>
          <w:p w14:paraId="435FABB8" w14:textId="77777777" w:rsidR="00762ADE" w:rsidRPr="006D2718" w:rsidRDefault="0089794D" w:rsidP="00E82FCA">
            <w:pPr>
              <w:pStyle w:val="ListParagraph"/>
              <w:ind w:left="0"/>
              <w:rPr>
                <w:rFonts w:ascii="Bosch Office Sans" w:hAnsi="Bosch Office Sans"/>
                <w:sz w:val="22"/>
                <w:szCs w:val="22"/>
              </w:rPr>
            </w:pPr>
            <w:r>
              <w:rPr>
                <w:rFonts w:ascii="Bosch Office Sans" w:hAnsi="Bosch Office Sans"/>
                <w:sz w:val="22"/>
                <w:szCs w:val="22"/>
              </w:rPr>
              <w:t>Duplicate Invoice postings happen when a single invoice received from vender is posted in the system more than once and consequently paid more than once</w:t>
            </w:r>
          </w:p>
        </w:tc>
      </w:tr>
      <w:tr w:rsidR="00762ADE" w:rsidRPr="006D2718" w14:paraId="5BFAF212" w14:textId="77777777" w:rsidTr="00762ADE">
        <w:tc>
          <w:tcPr>
            <w:tcW w:w="4239" w:type="dxa"/>
          </w:tcPr>
          <w:p w14:paraId="157407AA" w14:textId="77777777" w:rsidR="00762ADE" w:rsidRPr="006D2718" w:rsidRDefault="00762ADE" w:rsidP="00E82FCA">
            <w:pPr>
              <w:pStyle w:val="ListParagraph"/>
              <w:ind w:left="0"/>
              <w:rPr>
                <w:rFonts w:ascii="Bosch Office Sans" w:hAnsi="Bosch Office Sans"/>
                <w:sz w:val="22"/>
                <w:szCs w:val="22"/>
              </w:rPr>
            </w:pPr>
            <w:r>
              <w:rPr>
                <w:rFonts w:ascii="Bosch Office Sans" w:hAnsi="Bosch Office Sans"/>
                <w:sz w:val="22"/>
                <w:szCs w:val="22"/>
              </w:rPr>
              <w:t>Alerts</w:t>
            </w:r>
          </w:p>
        </w:tc>
        <w:tc>
          <w:tcPr>
            <w:tcW w:w="4363" w:type="dxa"/>
          </w:tcPr>
          <w:p w14:paraId="1F56B217" w14:textId="77777777" w:rsidR="00762ADE" w:rsidRPr="006D2718" w:rsidRDefault="00762ADE" w:rsidP="0097787C">
            <w:pPr>
              <w:pStyle w:val="ListParagraph"/>
              <w:ind w:left="0"/>
              <w:rPr>
                <w:rFonts w:ascii="Bosch Office Sans" w:hAnsi="Bosch Office Sans"/>
                <w:sz w:val="22"/>
                <w:szCs w:val="22"/>
              </w:rPr>
            </w:pPr>
            <w:r w:rsidRPr="006D2718">
              <w:rPr>
                <w:rFonts w:ascii="Bosch Office Sans" w:hAnsi="Bosch Office Sans"/>
                <w:sz w:val="22"/>
                <w:szCs w:val="22"/>
              </w:rPr>
              <w:t xml:space="preserve">The alerts are created automatically or manually and require action from the recipient either in this application </w:t>
            </w:r>
          </w:p>
        </w:tc>
      </w:tr>
      <w:tr w:rsidR="00762ADE" w:rsidRPr="006D2718" w14:paraId="53F72639" w14:textId="77777777" w:rsidTr="00762ADE">
        <w:tc>
          <w:tcPr>
            <w:tcW w:w="4239" w:type="dxa"/>
          </w:tcPr>
          <w:p w14:paraId="452594F3" w14:textId="77777777" w:rsidR="00762ADE" w:rsidRDefault="00762ADE" w:rsidP="00E82FCA">
            <w:pPr>
              <w:pStyle w:val="ListParagraph"/>
              <w:ind w:left="0"/>
              <w:rPr>
                <w:rFonts w:ascii="Bosch Office Sans" w:hAnsi="Bosch Office Sans"/>
                <w:sz w:val="22"/>
                <w:szCs w:val="22"/>
              </w:rPr>
            </w:pPr>
            <w:r>
              <w:rPr>
                <w:rFonts w:ascii="Bosch Office Sans" w:hAnsi="Bosch Office Sans"/>
                <w:sz w:val="22"/>
                <w:szCs w:val="22"/>
              </w:rPr>
              <w:t>Alert Report</w:t>
            </w:r>
          </w:p>
        </w:tc>
        <w:tc>
          <w:tcPr>
            <w:tcW w:w="4363" w:type="dxa"/>
          </w:tcPr>
          <w:p w14:paraId="4DD00425" w14:textId="77777777" w:rsidR="00762ADE" w:rsidRDefault="0089794D" w:rsidP="00E82FCA">
            <w:pPr>
              <w:pStyle w:val="ListParagraph"/>
              <w:ind w:left="0"/>
              <w:rPr>
                <w:rFonts w:ascii="Bosch Office Sans" w:hAnsi="Bosch Office Sans"/>
                <w:sz w:val="22"/>
                <w:szCs w:val="22"/>
              </w:rPr>
            </w:pPr>
            <w:r>
              <w:rPr>
                <w:rFonts w:ascii="Bosch Office Sans" w:hAnsi="Bosch Office Sans"/>
                <w:sz w:val="22"/>
                <w:szCs w:val="22"/>
              </w:rPr>
              <w:t xml:space="preserve">Report which gives the details of all the alerts that is generated </w:t>
            </w:r>
          </w:p>
          <w:p w14:paraId="403BDF6D" w14:textId="77777777" w:rsidR="00E82FCA" w:rsidRDefault="00E82FCA" w:rsidP="00E82FCA">
            <w:pPr>
              <w:pStyle w:val="ListParagraph"/>
              <w:ind w:left="0"/>
              <w:rPr>
                <w:rFonts w:ascii="Bosch Office Sans" w:hAnsi="Bosch Office Sans"/>
                <w:sz w:val="22"/>
                <w:szCs w:val="22"/>
              </w:rPr>
            </w:pPr>
            <w:r w:rsidRPr="00E82FCA">
              <w:rPr>
                <w:rFonts w:ascii="Bosch Office Sans" w:hAnsi="Bosch Office Sans"/>
                <w:sz w:val="22"/>
                <w:szCs w:val="22"/>
              </w:rPr>
              <w:t>This screen allows the user to view all the alerts and its details in one place.</w:t>
            </w:r>
          </w:p>
        </w:tc>
      </w:tr>
      <w:tr w:rsidR="00762ADE" w:rsidRPr="006D2718" w14:paraId="5221A6BC" w14:textId="77777777" w:rsidTr="00762ADE">
        <w:tc>
          <w:tcPr>
            <w:tcW w:w="4239" w:type="dxa"/>
          </w:tcPr>
          <w:p w14:paraId="4B823970" w14:textId="77777777" w:rsidR="00762ADE" w:rsidRPr="006D2718" w:rsidRDefault="00762ADE" w:rsidP="00E82FCA">
            <w:pPr>
              <w:pStyle w:val="ListParagraph"/>
              <w:ind w:left="0"/>
              <w:rPr>
                <w:rFonts w:ascii="Bosch Office Sans" w:hAnsi="Bosch Office Sans"/>
                <w:sz w:val="22"/>
                <w:szCs w:val="22"/>
              </w:rPr>
            </w:pPr>
            <w:r>
              <w:rPr>
                <w:rFonts w:ascii="Bosch Office Sans" w:hAnsi="Bosch Office Sans"/>
                <w:sz w:val="22"/>
                <w:szCs w:val="22"/>
              </w:rPr>
              <w:t>Event Details</w:t>
            </w:r>
          </w:p>
        </w:tc>
        <w:tc>
          <w:tcPr>
            <w:tcW w:w="4363" w:type="dxa"/>
          </w:tcPr>
          <w:p w14:paraId="5DE26AA2" w14:textId="77777777" w:rsidR="00762ADE" w:rsidRPr="006D2718" w:rsidRDefault="0089794D" w:rsidP="0089794D">
            <w:r>
              <w:t>Event details page will give timeline of operation done for the given alert such as Notes created forwarded etc.</w:t>
            </w:r>
          </w:p>
        </w:tc>
      </w:tr>
    </w:tbl>
    <w:p w14:paraId="528BF375" w14:textId="15BFEA1E" w:rsidR="00DD1873" w:rsidRDefault="00DD1873" w:rsidP="00DD1873"/>
    <w:bookmarkEnd w:id="4"/>
    <w:p w14:paraId="7E8537D1" w14:textId="43BFE58A" w:rsidR="00DD1873" w:rsidRDefault="00DD1873" w:rsidP="00DD1873"/>
    <w:p w14:paraId="33D5B24E" w14:textId="1234146C" w:rsidR="00DD1873" w:rsidRDefault="00DD1873" w:rsidP="00DD1873"/>
    <w:p w14:paraId="73004115" w14:textId="572D502C" w:rsidR="00DD1873" w:rsidRDefault="00DD1873" w:rsidP="00DD1873"/>
    <w:p w14:paraId="00699383" w14:textId="2D157DFB" w:rsidR="00DD1873" w:rsidRDefault="00DD1873" w:rsidP="00DD1873"/>
    <w:p w14:paraId="2C8EE232" w14:textId="7D4D0610" w:rsidR="00DD1873" w:rsidRDefault="00DD1873" w:rsidP="00DD1873"/>
    <w:p w14:paraId="0EEE8FF9" w14:textId="11EEB072" w:rsidR="00DD1873" w:rsidRDefault="00DD1873" w:rsidP="00DD1873"/>
    <w:p w14:paraId="0CF3D0CC" w14:textId="2C7B5982" w:rsidR="00DD1873" w:rsidRDefault="00DD1873" w:rsidP="00DD1873"/>
    <w:p w14:paraId="13259876" w14:textId="77FA6179" w:rsidR="00DD1873" w:rsidRDefault="00DD1873" w:rsidP="00DD1873"/>
    <w:p w14:paraId="5B7A4708" w14:textId="4E445050" w:rsidR="00DD1873" w:rsidRDefault="00DD1873" w:rsidP="00DD1873"/>
    <w:p w14:paraId="2DC9DD3D" w14:textId="258DDF43" w:rsidR="00DD1873" w:rsidRDefault="00DD1873" w:rsidP="00DD1873"/>
    <w:p w14:paraId="4EBADD5D" w14:textId="61E974AF" w:rsidR="00DD1873" w:rsidRDefault="00DD1873" w:rsidP="00DD1873"/>
    <w:p w14:paraId="542E4713" w14:textId="3774F5CE" w:rsidR="00DD1873" w:rsidRDefault="00DD1873" w:rsidP="00DD1873"/>
    <w:p w14:paraId="4DEB9C15" w14:textId="79CE6C9C" w:rsidR="001778D2" w:rsidRDefault="001778D2"/>
    <w:p w14:paraId="7F299946" w14:textId="1512689C" w:rsidR="00097A52" w:rsidRDefault="00097A52"/>
    <w:p w14:paraId="7E43DE64" w14:textId="5ABF59F6" w:rsidR="00097A52" w:rsidRDefault="00097A52"/>
    <w:p w14:paraId="79EB08FB" w14:textId="15CB0E8C" w:rsidR="00097A52" w:rsidRDefault="00097A52"/>
    <w:p w14:paraId="29F9CC21" w14:textId="76734772" w:rsidR="00097A52" w:rsidRDefault="00097A52"/>
    <w:p w14:paraId="3F88E497" w14:textId="77777777" w:rsidR="00097A52" w:rsidRDefault="00097A52"/>
    <w:p w14:paraId="77F0432F" w14:textId="77777777" w:rsidR="00DE3853" w:rsidRDefault="00DE3853"/>
    <w:p w14:paraId="62CFA5FF" w14:textId="286DF2CB" w:rsidR="00762ADE" w:rsidRPr="00DE3853" w:rsidRDefault="00762ADE" w:rsidP="00DE3853">
      <w:pPr>
        <w:pStyle w:val="ListParagraph"/>
        <w:numPr>
          <w:ilvl w:val="2"/>
          <w:numId w:val="4"/>
        </w:numPr>
        <w:rPr>
          <w:b/>
        </w:rPr>
      </w:pPr>
      <w:r w:rsidRPr="00DE3853">
        <w:rPr>
          <w:b/>
        </w:rPr>
        <w:t>Selection of Dates</w:t>
      </w:r>
    </w:p>
    <w:p w14:paraId="532015B5" w14:textId="77777777" w:rsidR="00762ADE" w:rsidRDefault="00762ADE"/>
    <w:p w14:paraId="10ED9414" w14:textId="77777777" w:rsidR="0061490D" w:rsidRDefault="00762ADE">
      <w:pPr>
        <w:spacing w:line="240" w:lineRule="auto"/>
      </w:pPr>
      <w:r w:rsidRPr="00762ADE">
        <w:rPr>
          <w:noProof/>
          <w:lang w:val="en-US" w:eastAsia="en-US"/>
        </w:rPr>
        <w:drawing>
          <wp:inline distT="0" distB="0" distL="0" distR="0" wp14:anchorId="4054D61E" wp14:editId="11A70C07">
            <wp:extent cx="5925820" cy="2921635"/>
            <wp:effectExtent l="19050" t="19050" r="17780" b="1206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25820" cy="2921635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5567625" w14:textId="77777777" w:rsidR="003446B8" w:rsidRDefault="003446B8">
      <w:pPr>
        <w:spacing w:line="240" w:lineRule="auto"/>
      </w:pPr>
    </w:p>
    <w:p w14:paraId="60FF29BA" w14:textId="77777777" w:rsidR="00762ADE" w:rsidRDefault="00762ADE" w:rsidP="00762ADE">
      <w:pPr>
        <w:pStyle w:val="ListParagraph"/>
        <w:numPr>
          <w:ilvl w:val="0"/>
          <w:numId w:val="9"/>
        </w:numPr>
        <w:jc w:val="both"/>
      </w:pPr>
      <w:r>
        <w:t xml:space="preserve">User can select the ‘From’ &amp; ‘To’ Dates. Which will in return fetch the transaction or records from the data base. </w:t>
      </w:r>
    </w:p>
    <w:p w14:paraId="37F0BEEE" w14:textId="77777777" w:rsidR="00762ADE" w:rsidRDefault="00762ADE" w:rsidP="00762ADE">
      <w:pPr>
        <w:pStyle w:val="ListParagraph"/>
        <w:numPr>
          <w:ilvl w:val="0"/>
          <w:numId w:val="9"/>
        </w:numPr>
        <w:jc w:val="both"/>
      </w:pPr>
      <w:r>
        <w:t>Dialog box is displayed if the user is logging first time to the application.</w:t>
      </w:r>
    </w:p>
    <w:p w14:paraId="29D97BB1" w14:textId="77777777" w:rsidR="00762ADE" w:rsidRDefault="00762ADE" w:rsidP="00762ADE">
      <w:pPr>
        <w:pStyle w:val="ListParagraph"/>
        <w:numPr>
          <w:ilvl w:val="0"/>
          <w:numId w:val="9"/>
        </w:numPr>
        <w:jc w:val="both"/>
      </w:pPr>
      <w:r>
        <w:t>Dialog Box contains “From” and “To” date-picker .which is the input for API for fetching records</w:t>
      </w:r>
    </w:p>
    <w:p w14:paraId="176AF6DE" w14:textId="77777777" w:rsidR="001778D2" w:rsidRDefault="001778D2" w:rsidP="001778D2">
      <w:pPr>
        <w:jc w:val="both"/>
      </w:pPr>
    </w:p>
    <w:p w14:paraId="7D8D53A6" w14:textId="77777777" w:rsidR="003446B8" w:rsidRDefault="003446B8" w:rsidP="001778D2">
      <w:pPr>
        <w:jc w:val="both"/>
      </w:pPr>
    </w:p>
    <w:p w14:paraId="31CEFF91" w14:textId="77777777" w:rsidR="001778D2" w:rsidRDefault="001778D2" w:rsidP="001778D2">
      <w:pPr>
        <w:jc w:val="both"/>
      </w:pPr>
    </w:p>
    <w:p w14:paraId="6D2F25AE" w14:textId="77777777" w:rsidR="001778D2" w:rsidRDefault="001778D2" w:rsidP="001778D2">
      <w:pPr>
        <w:jc w:val="both"/>
      </w:pPr>
    </w:p>
    <w:p w14:paraId="44C57368" w14:textId="77777777" w:rsidR="001778D2" w:rsidRDefault="001778D2" w:rsidP="001778D2">
      <w:pPr>
        <w:jc w:val="both"/>
      </w:pPr>
    </w:p>
    <w:p w14:paraId="65E92589" w14:textId="0715EAB2" w:rsidR="001778D2" w:rsidRDefault="001778D2">
      <w:pPr>
        <w:spacing w:line="240" w:lineRule="auto"/>
        <w:rPr>
          <w:b/>
        </w:rPr>
      </w:pPr>
    </w:p>
    <w:p w14:paraId="6ED964E9" w14:textId="5C748EE4" w:rsidR="00DD1873" w:rsidRDefault="00DD1873">
      <w:pPr>
        <w:spacing w:line="240" w:lineRule="auto"/>
        <w:rPr>
          <w:b/>
        </w:rPr>
      </w:pPr>
    </w:p>
    <w:p w14:paraId="7E9AAE72" w14:textId="51236D61" w:rsidR="00C228D4" w:rsidRDefault="00C228D4">
      <w:pPr>
        <w:spacing w:line="240" w:lineRule="auto"/>
        <w:rPr>
          <w:b/>
        </w:rPr>
      </w:pPr>
    </w:p>
    <w:p w14:paraId="572812C8" w14:textId="1CC6CDEC" w:rsidR="00C228D4" w:rsidRDefault="00C228D4">
      <w:pPr>
        <w:spacing w:line="240" w:lineRule="auto"/>
        <w:rPr>
          <w:b/>
        </w:rPr>
      </w:pPr>
    </w:p>
    <w:p w14:paraId="11D6A6D6" w14:textId="1CF44EBE" w:rsidR="00C228D4" w:rsidRDefault="00C228D4">
      <w:pPr>
        <w:spacing w:line="240" w:lineRule="auto"/>
        <w:rPr>
          <w:b/>
        </w:rPr>
      </w:pPr>
    </w:p>
    <w:p w14:paraId="637D9B00" w14:textId="60D973EF" w:rsidR="00C228D4" w:rsidRDefault="00C228D4">
      <w:pPr>
        <w:spacing w:line="240" w:lineRule="auto"/>
        <w:rPr>
          <w:b/>
        </w:rPr>
      </w:pPr>
    </w:p>
    <w:p w14:paraId="11417B08" w14:textId="3DFF990C" w:rsidR="00C228D4" w:rsidRDefault="00C228D4">
      <w:pPr>
        <w:spacing w:line="240" w:lineRule="auto"/>
        <w:rPr>
          <w:b/>
        </w:rPr>
      </w:pPr>
    </w:p>
    <w:p w14:paraId="119F3342" w14:textId="60EC65DD" w:rsidR="00C228D4" w:rsidRDefault="00C228D4">
      <w:pPr>
        <w:spacing w:line="240" w:lineRule="auto"/>
        <w:rPr>
          <w:b/>
        </w:rPr>
      </w:pPr>
    </w:p>
    <w:p w14:paraId="680CB303" w14:textId="77777777" w:rsidR="00C228D4" w:rsidRDefault="00C228D4">
      <w:pPr>
        <w:spacing w:line="240" w:lineRule="auto"/>
        <w:rPr>
          <w:b/>
        </w:rPr>
      </w:pPr>
    </w:p>
    <w:p w14:paraId="0BD23EEE" w14:textId="2B8964B1" w:rsidR="00DD1873" w:rsidRDefault="00DD1873">
      <w:pPr>
        <w:spacing w:line="240" w:lineRule="auto"/>
        <w:rPr>
          <w:b/>
        </w:rPr>
      </w:pPr>
    </w:p>
    <w:p w14:paraId="3C51E0EC" w14:textId="262732D1" w:rsidR="00762ADE" w:rsidRPr="00DE3853" w:rsidRDefault="00762ADE" w:rsidP="00DE3853">
      <w:pPr>
        <w:pStyle w:val="ListParagraph"/>
        <w:numPr>
          <w:ilvl w:val="2"/>
          <w:numId w:val="4"/>
        </w:numPr>
        <w:rPr>
          <w:b/>
        </w:rPr>
      </w:pPr>
      <w:r w:rsidRPr="00DE3853">
        <w:rPr>
          <w:b/>
        </w:rPr>
        <w:t>Display of Records</w:t>
      </w:r>
    </w:p>
    <w:p w14:paraId="2C2E83A5" w14:textId="186934E9" w:rsidR="00762ADE" w:rsidRPr="0097787C" w:rsidRDefault="00762ADE" w:rsidP="00DE3853">
      <w:pPr>
        <w:spacing w:line="240" w:lineRule="auto"/>
        <w:ind w:left="60"/>
        <w:rPr>
          <w:b/>
        </w:rPr>
      </w:pPr>
    </w:p>
    <w:p w14:paraId="0F7D167A" w14:textId="77777777" w:rsidR="00762ADE" w:rsidRDefault="00762ADE">
      <w:pPr>
        <w:spacing w:line="240" w:lineRule="auto"/>
      </w:pPr>
      <w:r w:rsidRPr="00762ADE">
        <w:rPr>
          <w:noProof/>
          <w:lang w:val="en-US" w:eastAsia="en-US"/>
        </w:rPr>
        <w:drawing>
          <wp:inline distT="0" distB="0" distL="0" distR="0" wp14:anchorId="508514D3" wp14:editId="1C7CC9E8">
            <wp:extent cx="5925820" cy="2921635"/>
            <wp:effectExtent l="19050" t="19050" r="17780" b="1206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25820" cy="2921635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CD40F60" w14:textId="77777777" w:rsidR="00762ADE" w:rsidRDefault="00762ADE">
      <w:pPr>
        <w:spacing w:line="240" w:lineRule="auto"/>
      </w:pPr>
    </w:p>
    <w:p w14:paraId="7E5EB388" w14:textId="77777777" w:rsidR="00762ADE" w:rsidRDefault="00762ADE" w:rsidP="00762ADE">
      <w:pPr>
        <w:pStyle w:val="ListParagraph"/>
        <w:numPr>
          <w:ilvl w:val="0"/>
          <w:numId w:val="10"/>
        </w:numPr>
        <w:jc w:val="both"/>
      </w:pPr>
      <w:r>
        <w:t>Date picked from previous step will fetch the records from database.</w:t>
      </w:r>
    </w:p>
    <w:p w14:paraId="121A6A8F" w14:textId="77777777" w:rsidR="00762ADE" w:rsidRDefault="00762ADE" w:rsidP="00762ADE">
      <w:pPr>
        <w:pStyle w:val="ListParagraph"/>
        <w:numPr>
          <w:ilvl w:val="0"/>
          <w:numId w:val="10"/>
        </w:numPr>
        <w:jc w:val="both"/>
      </w:pPr>
      <w:r>
        <w:t>Records are displayed in tabular format.</w:t>
      </w:r>
    </w:p>
    <w:p w14:paraId="1A76B70F" w14:textId="77777777" w:rsidR="003446B8" w:rsidRDefault="003446B8" w:rsidP="00762ADE">
      <w:pPr>
        <w:pStyle w:val="ListParagraph"/>
        <w:numPr>
          <w:ilvl w:val="0"/>
          <w:numId w:val="10"/>
        </w:numPr>
        <w:jc w:val="both"/>
      </w:pPr>
      <w:r>
        <w:t>Row and columns are displayed in brackets</w:t>
      </w:r>
    </w:p>
    <w:p w14:paraId="57597C63" w14:textId="77777777" w:rsidR="00762ADE" w:rsidRDefault="00762ADE" w:rsidP="00762ADE">
      <w:pPr>
        <w:pStyle w:val="ListParagraph"/>
        <w:numPr>
          <w:ilvl w:val="0"/>
          <w:numId w:val="10"/>
        </w:numPr>
        <w:jc w:val="both"/>
      </w:pPr>
      <w:r>
        <w:t>User can even change dates in the same page.</w:t>
      </w:r>
    </w:p>
    <w:p w14:paraId="1F05B5D0" w14:textId="77777777" w:rsidR="00762ADE" w:rsidRDefault="00762ADE" w:rsidP="00762ADE">
      <w:pPr>
        <w:pStyle w:val="ListParagraph"/>
        <w:numPr>
          <w:ilvl w:val="0"/>
          <w:numId w:val="10"/>
        </w:numPr>
        <w:jc w:val="both"/>
      </w:pPr>
      <w:r>
        <w:t>User can select the particular column for detection of anomalies based on selected columns. Selection can be done using checking the checkbox.</w:t>
      </w:r>
    </w:p>
    <w:p w14:paraId="391CA9DB" w14:textId="77777777" w:rsidR="003446B8" w:rsidRDefault="003446B8" w:rsidP="00762ADE">
      <w:pPr>
        <w:pStyle w:val="ListParagraph"/>
        <w:numPr>
          <w:ilvl w:val="0"/>
          <w:numId w:val="10"/>
        </w:numPr>
        <w:jc w:val="both"/>
      </w:pPr>
      <w:r>
        <w:t>If no data is fetched from backend the table will display no data found.</w:t>
      </w:r>
    </w:p>
    <w:p w14:paraId="1BAD005E" w14:textId="77777777" w:rsidR="00762ADE" w:rsidRDefault="00762ADE" w:rsidP="00762ADE">
      <w:pPr>
        <w:pStyle w:val="ListParagraph"/>
        <w:ind w:left="720"/>
        <w:jc w:val="both"/>
      </w:pPr>
    </w:p>
    <w:p w14:paraId="56F3C667" w14:textId="77777777" w:rsidR="001778D2" w:rsidRDefault="001778D2" w:rsidP="00762ADE">
      <w:pPr>
        <w:pStyle w:val="ListParagraph"/>
        <w:ind w:left="720"/>
        <w:jc w:val="both"/>
      </w:pPr>
    </w:p>
    <w:p w14:paraId="610F365B" w14:textId="77777777" w:rsidR="001778D2" w:rsidRDefault="001778D2" w:rsidP="00762ADE">
      <w:pPr>
        <w:pStyle w:val="ListParagraph"/>
        <w:ind w:left="720"/>
        <w:jc w:val="both"/>
      </w:pPr>
    </w:p>
    <w:p w14:paraId="1FA53234" w14:textId="77777777" w:rsidR="001778D2" w:rsidRDefault="001778D2" w:rsidP="00762ADE">
      <w:pPr>
        <w:pStyle w:val="ListParagraph"/>
        <w:ind w:left="720"/>
        <w:jc w:val="both"/>
      </w:pPr>
    </w:p>
    <w:p w14:paraId="1F83B302" w14:textId="77777777" w:rsidR="001778D2" w:rsidRDefault="001778D2" w:rsidP="00762ADE">
      <w:pPr>
        <w:pStyle w:val="ListParagraph"/>
        <w:ind w:left="720"/>
        <w:jc w:val="both"/>
      </w:pPr>
    </w:p>
    <w:p w14:paraId="1A771D75" w14:textId="77777777" w:rsidR="001778D2" w:rsidRDefault="001778D2" w:rsidP="00762ADE">
      <w:pPr>
        <w:pStyle w:val="ListParagraph"/>
        <w:ind w:left="720"/>
        <w:jc w:val="both"/>
      </w:pPr>
    </w:p>
    <w:p w14:paraId="66B1E127" w14:textId="77777777" w:rsidR="001778D2" w:rsidRDefault="001778D2" w:rsidP="00762ADE">
      <w:pPr>
        <w:pStyle w:val="ListParagraph"/>
        <w:ind w:left="720"/>
        <w:jc w:val="both"/>
      </w:pPr>
    </w:p>
    <w:p w14:paraId="5117723A" w14:textId="77777777" w:rsidR="00762ADE" w:rsidRDefault="00762ADE">
      <w:pPr>
        <w:spacing w:line="240" w:lineRule="auto"/>
        <w:rPr>
          <w:rFonts w:ascii="Times New Roman" w:hAnsi="Times New Roman" w:cs="Times New Roman"/>
          <w:sz w:val="24"/>
          <w:szCs w:val="24"/>
          <w:lang w:val="en-US" w:eastAsia="en-US"/>
        </w:rPr>
      </w:pPr>
    </w:p>
    <w:p w14:paraId="0B860BD7" w14:textId="77777777" w:rsidR="003446B8" w:rsidRDefault="003446B8">
      <w:pPr>
        <w:spacing w:line="240" w:lineRule="auto"/>
      </w:pPr>
    </w:p>
    <w:p w14:paraId="3080F8BE" w14:textId="77777777" w:rsidR="00762ADE" w:rsidRDefault="00762ADE">
      <w:pPr>
        <w:spacing w:line="240" w:lineRule="auto"/>
      </w:pPr>
    </w:p>
    <w:p w14:paraId="5ED36F5B" w14:textId="38C8F709" w:rsidR="001778D2" w:rsidRDefault="00762ADE" w:rsidP="00DE3853">
      <w:pPr>
        <w:pStyle w:val="ListParagraph"/>
        <w:numPr>
          <w:ilvl w:val="2"/>
          <w:numId w:val="4"/>
        </w:numPr>
      </w:pPr>
      <w:r w:rsidRPr="00DE3853">
        <w:rPr>
          <w:b/>
        </w:rPr>
        <w:t>Contamination Value</w:t>
      </w:r>
      <w:r>
        <w:t xml:space="preserve"> </w:t>
      </w:r>
      <w:r w:rsidR="003446B8">
        <w:t xml:space="preserve">/ </w:t>
      </w:r>
      <w:r w:rsidR="003446B8" w:rsidRPr="00DE3853">
        <w:rPr>
          <w:b/>
        </w:rPr>
        <w:t>Check for Duplicate Invoice</w:t>
      </w:r>
    </w:p>
    <w:p w14:paraId="7063EA32" w14:textId="77777777" w:rsidR="001778D2" w:rsidRDefault="001778D2">
      <w:pPr>
        <w:spacing w:line="240" w:lineRule="auto"/>
      </w:pPr>
    </w:p>
    <w:p w14:paraId="441C6ED5" w14:textId="77777777" w:rsidR="00762ADE" w:rsidRDefault="00762ADE">
      <w:pPr>
        <w:spacing w:line="240" w:lineRule="auto"/>
      </w:pPr>
      <w:r w:rsidRPr="00762ADE">
        <w:rPr>
          <w:noProof/>
          <w:lang w:val="en-US" w:eastAsia="en-US"/>
        </w:rPr>
        <w:drawing>
          <wp:inline distT="0" distB="0" distL="0" distR="0" wp14:anchorId="7A5A884B" wp14:editId="7E2B9C3B">
            <wp:extent cx="5925820" cy="2921635"/>
            <wp:effectExtent l="19050" t="19050" r="17780" b="1206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25820" cy="292163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1D4C629" w14:textId="77777777" w:rsidR="00762ADE" w:rsidRDefault="00762ADE">
      <w:pPr>
        <w:spacing w:line="240" w:lineRule="auto"/>
      </w:pPr>
    </w:p>
    <w:p w14:paraId="2AC2D223" w14:textId="77777777" w:rsidR="00762ADE" w:rsidRDefault="00762ADE" w:rsidP="00762ADE">
      <w:pPr>
        <w:pStyle w:val="ListParagraph"/>
        <w:numPr>
          <w:ilvl w:val="0"/>
          <w:numId w:val="11"/>
        </w:numPr>
      </w:pPr>
      <w:r>
        <w:t>Contamination is an important value for processing the algorithm. It stands for percentage of outlier points in the data.</w:t>
      </w:r>
    </w:p>
    <w:p w14:paraId="0F0447E2" w14:textId="77777777" w:rsidR="00762ADE" w:rsidRDefault="00762ADE" w:rsidP="00762ADE">
      <w:pPr>
        <w:pStyle w:val="ListParagraph"/>
        <w:numPr>
          <w:ilvl w:val="0"/>
          <w:numId w:val="11"/>
        </w:numPr>
      </w:pPr>
      <w:r>
        <w:t>On submit of contamination value processing happens and result will be displayed.</w:t>
      </w:r>
    </w:p>
    <w:p w14:paraId="3246614D" w14:textId="77777777" w:rsidR="00762ADE" w:rsidRDefault="00762ADE" w:rsidP="00762ADE">
      <w:pPr>
        <w:pStyle w:val="ListParagraph"/>
        <w:numPr>
          <w:ilvl w:val="0"/>
          <w:numId w:val="11"/>
        </w:numPr>
      </w:pPr>
      <w:r>
        <w:t>By default contamination value is zero.</w:t>
      </w:r>
    </w:p>
    <w:p w14:paraId="510F834A" w14:textId="77777777" w:rsidR="003446B8" w:rsidRDefault="003446B8" w:rsidP="003446B8">
      <w:pPr>
        <w:pStyle w:val="ListParagraph"/>
        <w:ind w:left="720"/>
      </w:pPr>
      <w:r w:rsidRPr="003446B8">
        <w:rPr>
          <w:noProof/>
        </w:rPr>
        <w:lastRenderedPageBreak/>
        <w:drawing>
          <wp:inline distT="0" distB="0" distL="0" distR="0" wp14:anchorId="6A156E5B" wp14:editId="53377AB0">
            <wp:extent cx="5925820" cy="2921635"/>
            <wp:effectExtent l="19050" t="19050" r="17780" b="1206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25820" cy="2921635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B2C9030" w14:textId="77777777" w:rsidR="00762ADE" w:rsidRDefault="00762ADE">
      <w:pPr>
        <w:spacing w:line="240" w:lineRule="auto"/>
      </w:pPr>
    </w:p>
    <w:p w14:paraId="57A46744" w14:textId="77777777" w:rsidR="00762ADE" w:rsidRDefault="00762ADE">
      <w:pPr>
        <w:spacing w:line="240" w:lineRule="auto"/>
      </w:pPr>
    </w:p>
    <w:p w14:paraId="591A6FC5" w14:textId="77777777" w:rsidR="0097787C" w:rsidRDefault="0097787C">
      <w:pPr>
        <w:spacing w:line="240" w:lineRule="auto"/>
      </w:pPr>
    </w:p>
    <w:p w14:paraId="663ED120" w14:textId="77777777" w:rsidR="003446B8" w:rsidRDefault="003446B8" w:rsidP="003446B8">
      <w:pPr>
        <w:pStyle w:val="ListParagraph"/>
        <w:numPr>
          <w:ilvl w:val="0"/>
          <w:numId w:val="11"/>
        </w:numPr>
      </w:pPr>
      <w:r>
        <w:t xml:space="preserve">In </w:t>
      </w:r>
      <w:r w:rsidRPr="003446B8">
        <w:rPr>
          <w:b/>
        </w:rPr>
        <w:t>Fraud detection (Duplicate invoice)</w:t>
      </w:r>
      <w:r>
        <w:t xml:space="preserve"> check for Duplicate Invoice Button will fetch the result after processing. </w:t>
      </w:r>
    </w:p>
    <w:p w14:paraId="12E99C6F" w14:textId="77777777" w:rsidR="003446B8" w:rsidRDefault="003446B8" w:rsidP="003446B8">
      <w:pPr>
        <w:pStyle w:val="ListParagraph"/>
        <w:numPr>
          <w:ilvl w:val="0"/>
          <w:numId w:val="11"/>
        </w:numPr>
      </w:pPr>
      <w:r>
        <w:t xml:space="preserve">Result are sorted according labels and displayed </w:t>
      </w:r>
    </w:p>
    <w:p w14:paraId="2722FFB4" w14:textId="77777777" w:rsidR="0097787C" w:rsidRDefault="0097787C">
      <w:pPr>
        <w:spacing w:line="240" w:lineRule="auto"/>
      </w:pPr>
    </w:p>
    <w:p w14:paraId="04B86AC5" w14:textId="77777777" w:rsidR="003446B8" w:rsidRDefault="003446B8">
      <w:pPr>
        <w:spacing w:line="240" w:lineRule="auto"/>
      </w:pPr>
    </w:p>
    <w:p w14:paraId="31E4BAE5" w14:textId="77777777" w:rsidR="003446B8" w:rsidRDefault="003446B8">
      <w:pPr>
        <w:spacing w:line="240" w:lineRule="auto"/>
      </w:pPr>
    </w:p>
    <w:p w14:paraId="2EE2A6EE" w14:textId="77777777" w:rsidR="003446B8" w:rsidRDefault="003446B8">
      <w:pPr>
        <w:spacing w:line="240" w:lineRule="auto"/>
      </w:pPr>
    </w:p>
    <w:p w14:paraId="482AB3BB" w14:textId="77777777" w:rsidR="003446B8" w:rsidRDefault="003446B8">
      <w:pPr>
        <w:spacing w:line="240" w:lineRule="auto"/>
      </w:pPr>
    </w:p>
    <w:p w14:paraId="293DDA69" w14:textId="77777777" w:rsidR="003446B8" w:rsidRDefault="003446B8">
      <w:pPr>
        <w:spacing w:line="240" w:lineRule="auto"/>
      </w:pPr>
    </w:p>
    <w:p w14:paraId="44F0C0F1" w14:textId="77777777" w:rsidR="003446B8" w:rsidRDefault="003446B8">
      <w:pPr>
        <w:spacing w:line="240" w:lineRule="auto"/>
      </w:pPr>
    </w:p>
    <w:p w14:paraId="6326AC60" w14:textId="77777777" w:rsidR="003446B8" w:rsidRDefault="003446B8">
      <w:pPr>
        <w:spacing w:line="240" w:lineRule="auto"/>
      </w:pPr>
    </w:p>
    <w:p w14:paraId="5DAFBC02" w14:textId="77777777" w:rsidR="003446B8" w:rsidRDefault="003446B8">
      <w:pPr>
        <w:spacing w:line="240" w:lineRule="auto"/>
      </w:pPr>
    </w:p>
    <w:p w14:paraId="39CC9076" w14:textId="77777777" w:rsidR="001778D2" w:rsidRDefault="001778D2">
      <w:pPr>
        <w:spacing w:line="240" w:lineRule="auto"/>
      </w:pPr>
    </w:p>
    <w:p w14:paraId="77CEE2BE" w14:textId="77777777" w:rsidR="001778D2" w:rsidRDefault="001778D2">
      <w:pPr>
        <w:spacing w:line="240" w:lineRule="auto"/>
      </w:pPr>
    </w:p>
    <w:p w14:paraId="56DD9818" w14:textId="77777777" w:rsidR="001778D2" w:rsidRDefault="001778D2">
      <w:pPr>
        <w:spacing w:line="240" w:lineRule="auto"/>
      </w:pPr>
    </w:p>
    <w:p w14:paraId="0E20C157" w14:textId="77777777" w:rsidR="001778D2" w:rsidRDefault="001778D2">
      <w:pPr>
        <w:spacing w:line="240" w:lineRule="auto"/>
      </w:pPr>
    </w:p>
    <w:p w14:paraId="19A5DA4F" w14:textId="77777777" w:rsidR="001778D2" w:rsidRDefault="001778D2">
      <w:pPr>
        <w:spacing w:line="240" w:lineRule="auto"/>
      </w:pPr>
    </w:p>
    <w:p w14:paraId="0AB4C8EB" w14:textId="77777777" w:rsidR="001778D2" w:rsidRDefault="001778D2">
      <w:pPr>
        <w:spacing w:line="240" w:lineRule="auto"/>
      </w:pPr>
    </w:p>
    <w:p w14:paraId="7C467095" w14:textId="77777777" w:rsidR="00DD1873" w:rsidRDefault="00DD1873">
      <w:pPr>
        <w:spacing w:line="240" w:lineRule="auto"/>
      </w:pPr>
    </w:p>
    <w:p w14:paraId="685DA4C2" w14:textId="0B27FF77" w:rsidR="00762ADE" w:rsidRPr="00DE3853" w:rsidRDefault="00762ADE" w:rsidP="00DE3853">
      <w:pPr>
        <w:pStyle w:val="ListParagraph"/>
        <w:numPr>
          <w:ilvl w:val="2"/>
          <w:numId w:val="4"/>
        </w:numPr>
        <w:rPr>
          <w:b/>
        </w:rPr>
      </w:pPr>
      <w:r w:rsidRPr="00DE3853">
        <w:rPr>
          <w:b/>
        </w:rPr>
        <w:lastRenderedPageBreak/>
        <w:t>Save To Database</w:t>
      </w:r>
    </w:p>
    <w:p w14:paraId="6B8692E5" w14:textId="77777777" w:rsidR="00762ADE" w:rsidRDefault="00762ADE">
      <w:pPr>
        <w:spacing w:line="240" w:lineRule="auto"/>
      </w:pPr>
    </w:p>
    <w:p w14:paraId="24BE5507" w14:textId="77777777" w:rsidR="00762ADE" w:rsidRDefault="00762ADE">
      <w:pPr>
        <w:spacing w:line="240" w:lineRule="auto"/>
      </w:pPr>
      <w:r w:rsidRPr="00762ADE">
        <w:rPr>
          <w:noProof/>
          <w:lang w:val="en-US" w:eastAsia="en-US"/>
        </w:rPr>
        <w:drawing>
          <wp:inline distT="0" distB="0" distL="0" distR="0" wp14:anchorId="126AA5C8" wp14:editId="20669617">
            <wp:extent cx="5925820" cy="2921635"/>
            <wp:effectExtent l="19050" t="19050" r="17780" b="1206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25820" cy="2921635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4D0AE82" w14:textId="77777777" w:rsidR="003446B8" w:rsidRDefault="003446B8">
      <w:pPr>
        <w:spacing w:line="240" w:lineRule="auto"/>
      </w:pPr>
    </w:p>
    <w:p w14:paraId="44C37736" w14:textId="77777777" w:rsidR="0097787C" w:rsidRDefault="0097787C" w:rsidP="0097787C">
      <w:pPr>
        <w:pStyle w:val="ListParagraph"/>
        <w:numPr>
          <w:ilvl w:val="0"/>
          <w:numId w:val="15"/>
        </w:numPr>
      </w:pPr>
      <w:r>
        <w:t>User can save the processing details to database.</w:t>
      </w:r>
    </w:p>
    <w:p w14:paraId="19C11F1F" w14:textId="77777777" w:rsidR="0097787C" w:rsidRDefault="0097787C" w:rsidP="0097787C">
      <w:pPr>
        <w:pStyle w:val="ListParagraph"/>
        <w:numPr>
          <w:ilvl w:val="0"/>
          <w:numId w:val="15"/>
        </w:numPr>
      </w:pPr>
      <w:r>
        <w:t>Details are:</w:t>
      </w:r>
    </w:p>
    <w:p w14:paraId="20D3AD33" w14:textId="77777777" w:rsidR="0097787C" w:rsidRDefault="0097787C" w:rsidP="0097787C">
      <w:pPr>
        <w:pStyle w:val="ListParagraph"/>
        <w:numPr>
          <w:ilvl w:val="1"/>
          <w:numId w:val="15"/>
        </w:numPr>
      </w:pPr>
      <w:r>
        <w:t>From &amp; To Dates</w:t>
      </w:r>
    </w:p>
    <w:p w14:paraId="73A83532" w14:textId="77777777" w:rsidR="0097787C" w:rsidRDefault="0097787C" w:rsidP="0097787C">
      <w:pPr>
        <w:pStyle w:val="ListParagraph"/>
        <w:numPr>
          <w:ilvl w:val="1"/>
          <w:numId w:val="15"/>
        </w:numPr>
      </w:pPr>
      <w:r>
        <w:t>Contamination Value</w:t>
      </w:r>
    </w:p>
    <w:p w14:paraId="170DBDCC" w14:textId="77777777" w:rsidR="0097787C" w:rsidRDefault="00B641F9" w:rsidP="0097787C">
      <w:pPr>
        <w:pStyle w:val="ListParagraph"/>
        <w:numPr>
          <w:ilvl w:val="1"/>
          <w:numId w:val="15"/>
        </w:numPr>
      </w:pPr>
      <w:r>
        <w:t>Result name</w:t>
      </w:r>
    </w:p>
    <w:p w14:paraId="0536EDB1" w14:textId="77777777" w:rsidR="003446B8" w:rsidRDefault="00B641F9" w:rsidP="003446B8">
      <w:pPr>
        <w:pStyle w:val="ListParagraph"/>
        <w:numPr>
          <w:ilvl w:val="1"/>
          <w:numId w:val="15"/>
        </w:numPr>
      </w:pPr>
      <w:r>
        <w:t>User ID</w:t>
      </w:r>
      <w:r w:rsidR="003446B8">
        <w:t>.</w:t>
      </w:r>
    </w:p>
    <w:p w14:paraId="274943B8" w14:textId="77777777" w:rsidR="003446B8" w:rsidRPr="003446B8" w:rsidRDefault="003446B8" w:rsidP="003446B8">
      <w:pPr>
        <w:pStyle w:val="ListParagraph"/>
        <w:numPr>
          <w:ilvl w:val="0"/>
          <w:numId w:val="16"/>
        </w:numPr>
      </w:pPr>
      <w:r>
        <w:t>Dialog box will give the status of saving to database.</w:t>
      </w:r>
    </w:p>
    <w:p w14:paraId="40B7A7F6" w14:textId="77777777" w:rsidR="003446B8" w:rsidRPr="003446B8" w:rsidRDefault="003446B8" w:rsidP="003446B8">
      <w:pPr>
        <w:pStyle w:val="ListParagraph"/>
        <w:numPr>
          <w:ilvl w:val="0"/>
          <w:numId w:val="16"/>
        </w:numPr>
      </w:pPr>
      <w:r w:rsidRPr="006D2718">
        <w:rPr>
          <w:rFonts w:ascii="Bosch Office Sans" w:hAnsi="Bosch Office Sans"/>
          <w:sz w:val="22"/>
          <w:szCs w:val="22"/>
        </w:rPr>
        <w:t xml:space="preserve">The alerts are created automatically and require action from the recipient in </w:t>
      </w:r>
      <w:r>
        <w:rPr>
          <w:rFonts w:ascii="Bosch Office Sans" w:hAnsi="Bosch Office Sans"/>
          <w:sz w:val="22"/>
          <w:szCs w:val="22"/>
        </w:rPr>
        <w:t>alert</w:t>
      </w:r>
      <w:r w:rsidRPr="006D2718">
        <w:rPr>
          <w:rFonts w:ascii="Bosch Office Sans" w:hAnsi="Bosch Office Sans"/>
          <w:sz w:val="22"/>
          <w:szCs w:val="22"/>
        </w:rPr>
        <w:t xml:space="preserve"> application</w:t>
      </w:r>
      <w:r>
        <w:rPr>
          <w:rFonts w:ascii="Bosch Office Sans" w:hAnsi="Bosch Office Sans"/>
          <w:sz w:val="22"/>
          <w:szCs w:val="22"/>
        </w:rPr>
        <w:t>.</w:t>
      </w:r>
    </w:p>
    <w:p w14:paraId="60B35218" w14:textId="77777777" w:rsidR="003446B8" w:rsidRDefault="003446B8" w:rsidP="003446B8">
      <w:pPr>
        <w:pStyle w:val="ListParagraph"/>
        <w:ind w:left="720"/>
      </w:pPr>
    </w:p>
    <w:p w14:paraId="5A6158BB" w14:textId="77777777" w:rsidR="0097787C" w:rsidRDefault="0097787C">
      <w:pPr>
        <w:spacing w:line="240" w:lineRule="auto"/>
      </w:pPr>
    </w:p>
    <w:p w14:paraId="6395DAFE" w14:textId="77777777" w:rsidR="00762ADE" w:rsidRDefault="00762ADE">
      <w:pPr>
        <w:spacing w:line="240" w:lineRule="auto"/>
      </w:pPr>
    </w:p>
    <w:p w14:paraId="06FF330B" w14:textId="77777777" w:rsidR="001778D2" w:rsidRDefault="001778D2">
      <w:pPr>
        <w:spacing w:line="240" w:lineRule="auto"/>
      </w:pPr>
    </w:p>
    <w:p w14:paraId="0755EEA3" w14:textId="77777777" w:rsidR="003446B8" w:rsidRDefault="003446B8">
      <w:pPr>
        <w:spacing w:line="240" w:lineRule="auto"/>
      </w:pPr>
    </w:p>
    <w:p w14:paraId="06B09B31" w14:textId="70E1A516" w:rsidR="003446B8" w:rsidRDefault="003446B8">
      <w:pPr>
        <w:spacing w:line="240" w:lineRule="auto"/>
      </w:pPr>
    </w:p>
    <w:p w14:paraId="1B8741EB" w14:textId="5AD8E356" w:rsidR="00DD1873" w:rsidRDefault="00DD1873">
      <w:pPr>
        <w:spacing w:line="240" w:lineRule="auto"/>
      </w:pPr>
    </w:p>
    <w:p w14:paraId="4D964431" w14:textId="59102F68" w:rsidR="00DD1873" w:rsidRDefault="00DD1873">
      <w:pPr>
        <w:spacing w:line="240" w:lineRule="auto"/>
      </w:pPr>
    </w:p>
    <w:p w14:paraId="5CF77FD9" w14:textId="77777777" w:rsidR="00DD1873" w:rsidRDefault="00DD1873">
      <w:pPr>
        <w:spacing w:line="240" w:lineRule="auto"/>
      </w:pPr>
    </w:p>
    <w:p w14:paraId="403E4E37" w14:textId="77777777" w:rsidR="003446B8" w:rsidRDefault="003446B8">
      <w:pPr>
        <w:spacing w:line="240" w:lineRule="auto"/>
      </w:pPr>
    </w:p>
    <w:p w14:paraId="314B5C4A" w14:textId="72E3B5E0" w:rsidR="001778D2" w:rsidRPr="00DE3853" w:rsidRDefault="001778D2" w:rsidP="00DE3853">
      <w:pPr>
        <w:pStyle w:val="ListParagraph"/>
        <w:numPr>
          <w:ilvl w:val="2"/>
          <w:numId w:val="4"/>
        </w:numPr>
        <w:rPr>
          <w:b/>
        </w:rPr>
      </w:pPr>
      <w:r w:rsidRPr="00DE3853">
        <w:rPr>
          <w:b/>
        </w:rPr>
        <w:t>Aler</w:t>
      </w:r>
      <w:r w:rsidR="00B641F9" w:rsidRPr="00DE3853">
        <w:rPr>
          <w:b/>
        </w:rPr>
        <w:t>ts Details</w:t>
      </w:r>
    </w:p>
    <w:p w14:paraId="33204139" w14:textId="77777777" w:rsidR="003446B8" w:rsidRPr="003446B8" w:rsidRDefault="003446B8">
      <w:pPr>
        <w:spacing w:line="240" w:lineRule="auto"/>
        <w:rPr>
          <w:b/>
        </w:rPr>
      </w:pPr>
    </w:p>
    <w:p w14:paraId="77730657" w14:textId="77777777" w:rsidR="00762ADE" w:rsidRDefault="00762ADE">
      <w:pPr>
        <w:spacing w:line="240" w:lineRule="auto"/>
      </w:pPr>
      <w:r w:rsidRPr="00762ADE">
        <w:rPr>
          <w:noProof/>
          <w:lang w:val="en-US" w:eastAsia="en-US"/>
        </w:rPr>
        <w:drawing>
          <wp:inline distT="0" distB="0" distL="0" distR="0" wp14:anchorId="1A98BF2F" wp14:editId="70EB24D8">
            <wp:extent cx="5925820" cy="2921635"/>
            <wp:effectExtent l="19050" t="19050" r="17780" b="1206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25820" cy="2921635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2C72142" w14:textId="77777777" w:rsidR="003446B8" w:rsidRDefault="003446B8">
      <w:pPr>
        <w:spacing w:line="240" w:lineRule="auto"/>
      </w:pPr>
    </w:p>
    <w:p w14:paraId="7C5398F2" w14:textId="77777777" w:rsidR="00B641F9" w:rsidRDefault="00B641F9">
      <w:pPr>
        <w:spacing w:line="240" w:lineRule="auto"/>
      </w:pPr>
      <w:r w:rsidRPr="006D2718">
        <w:t>The alerts are created require action from the recipient in this application</w:t>
      </w:r>
      <w:r>
        <w:t>.</w:t>
      </w:r>
    </w:p>
    <w:p w14:paraId="2E1F700E" w14:textId="77777777" w:rsidR="00B641F9" w:rsidRDefault="00B641F9" w:rsidP="00B641F9">
      <w:r>
        <w:t>The above UI page follows Master-Detail layout.</w:t>
      </w:r>
    </w:p>
    <w:p w14:paraId="071A918C" w14:textId="77777777" w:rsidR="00B641F9" w:rsidRPr="00B641F9" w:rsidRDefault="00B641F9" w:rsidP="00B641F9">
      <w:pPr>
        <w:pStyle w:val="ListParagraph"/>
        <w:ind w:left="720"/>
        <w:rPr>
          <w:b/>
        </w:rPr>
      </w:pPr>
      <w:r w:rsidRPr="00B641F9">
        <w:rPr>
          <w:b/>
        </w:rPr>
        <w:t>Master Layout</w:t>
      </w:r>
    </w:p>
    <w:p w14:paraId="214E4DC6" w14:textId="77777777" w:rsidR="00B641F9" w:rsidRDefault="00B641F9" w:rsidP="00B641F9">
      <w:pPr>
        <w:pStyle w:val="ListParagraph"/>
        <w:numPr>
          <w:ilvl w:val="0"/>
          <w:numId w:val="16"/>
        </w:numPr>
      </w:pPr>
      <w:r>
        <w:t>Alerts partial information  is displayed:</w:t>
      </w:r>
    </w:p>
    <w:p w14:paraId="540A7B52" w14:textId="77777777" w:rsidR="00B641F9" w:rsidRDefault="00B641F9" w:rsidP="00B641F9">
      <w:pPr>
        <w:pStyle w:val="ListParagraph"/>
        <w:numPr>
          <w:ilvl w:val="0"/>
          <w:numId w:val="17"/>
        </w:numPr>
      </w:pPr>
      <w:r>
        <w:t>Alert name</w:t>
      </w:r>
    </w:p>
    <w:p w14:paraId="3129E330" w14:textId="77777777" w:rsidR="00B641F9" w:rsidRDefault="00B641F9" w:rsidP="00B641F9">
      <w:pPr>
        <w:pStyle w:val="ListParagraph"/>
        <w:numPr>
          <w:ilvl w:val="0"/>
          <w:numId w:val="17"/>
        </w:numPr>
      </w:pPr>
      <w:r>
        <w:t>Scenario</w:t>
      </w:r>
    </w:p>
    <w:p w14:paraId="2EFD7F95" w14:textId="77777777" w:rsidR="00B641F9" w:rsidRDefault="00B641F9" w:rsidP="00B641F9">
      <w:pPr>
        <w:pStyle w:val="ListParagraph"/>
        <w:numPr>
          <w:ilvl w:val="0"/>
          <w:numId w:val="17"/>
        </w:numPr>
      </w:pPr>
      <w:r>
        <w:t xml:space="preserve">Status </w:t>
      </w:r>
    </w:p>
    <w:p w14:paraId="4E14341F" w14:textId="77777777" w:rsidR="00B641F9" w:rsidRDefault="00B641F9" w:rsidP="00B641F9">
      <w:pPr>
        <w:pStyle w:val="ListParagraph"/>
        <w:numPr>
          <w:ilvl w:val="0"/>
          <w:numId w:val="17"/>
        </w:numPr>
      </w:pPr>
      <w:r>
        <w:t>Date of creation</w:t>
      </w:r>
    </w:p>
    <w:p w14:paraId="78205D8E" w14:textId="77777777" w:rsidR="00B641F9" w:rsidRDefault="00B641F9" w:rsidP="00B641F9">
      <w:pPr>
        <w:pStyle w:val="ListParagraph"/>
        <w:numPr>
          <w:ilvl w:val="0"/>
          <w:numId w:val="16"/>
        </w:numPr>
      </w:pPr>
      <w:r>
        <w:t>Alerts generated can be of type payment or duplicate invoice</w:t>
      </w:r>
    </w:p>
    <w:p w14:paraId="0CB1F7B1" w14:textId="77777777" w:rsidR="00B641F9" w:rsidRDefault="00B641F9" w:rsidP="00B641F9">
      <w:pPr>
        <w:pStyle w:val="ListParagraph"/>
        <w:numPr>
          <w:ilvl w:val="0"/>
          <w:numId w:val="16"/>
        </w:numPr>
      </w:pPr>
      <w:r>
        <w:t>Status of alert can be open held closed forwarded based on user action.</w:t>
      </w:r>
    </w:p>
    <w:p w14:paraId="2277F262" w14:textId="77777777" w:rsidR="00B641F9" w:rsidRDefault="00B641F9" w:rsidP="00B641F9">
      <w:pPr>
        <w:pStyle w:val="ListParagraph"/>
        <w:numPr>
          <w:ilvl w:val="0"/>
          <w:numId w:val="16"/>
        </w:numPr>
      </w:pPr>
      <w:r>
        <w:t xml:space="preserve">Search filter to search the particular alert based on different parameter. </w:t>
      </w:r>
    </w:p>
    <w:p w14:paraId="6E9A4C1A" w14:textId="77777777" w:rsidR="00B641F9" w:rsidRDefault="00B641F9">
      <w:pPr>
        <w:spacing w:line="240" w:lineRule="auto"/>
      </w:pPr>
      <w:r>
        <w:lastRenderedPageBreak/>
        <w:t xml:space="preserve"> </w:t>
      </w:r>
      <w:r w:rsidRPr="00762ADE">
        <w:rPr>
          <w:noProof/>
          <w:lang w:val="en-US" w:eastAsia="en-US"/>
        </w:rPr>
        <w:drawing>
          <wp:inline distT="0" distB="0" distL="0" distR="0" wp14:anchorId="07F16A35" wp14:editId="538430EB">
            <wp:extent cx="5925820" cy="2921635"/>
            <wp:effectExtent l="19050" t="19050" r="17780" b="1206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25820" cy="2921635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0666B9F" w14:textId="77777777" w:rsidR="00B641F9" w:rsidRPr="00B641F9" w:rsidRDefault="00B641F9">
      <w:pPr>
        <w:spacing w:line="240" w:lineRule="auto"/>
        <w:rPr>
          <w:b/>
        </w:rPr>
      </w:pPr>
    </w:p>
    <w:p w14:paraId="643B7512" w14:textId="77777777" w:rsidR="00B641F9" w:rsidRDefault="00B641F9" w:rsidP="00B641F9">
      <w:pPr>
        <w:spacing w:line="240" w:lineRule="auto"/>
        <w:ind w:left="720"/>
        <w:rPr>
          <w:b/>
        </w:rPr>
      </w:pPr>
      <w:r w:rsidRPr="00B641F9">
        <w:rPr>
          <w:b/>
        </w:rPr>
        <w:t xml:space="preserve">Details Layout </w:t>
      </w:r>
    </w:p>
    <w:p w14:paraId="58072A39" w14:textId="77777777" w:rsidR="00B641F9" w:rsidRDefault="00B641F9" w:rsidP="00B641F9">
      <w:pPr>
        <w:pStyle w:val="ListParagraph"/>
        <w:numPr>
          <w:ilvl w:val="0"/>
          <w:numId w:val="16"/>
        </w:numPr>
      </w:pPr>
      <w:r w:rsidRPr="00B641F9">
        <w:t>Information of particular selected in master layout will be displayed</w:t>
      </w:r>
      <w:r>
        <w:t>.</w:t>
      </w:r>
    </w:p>
    <w:p w14:paraId="25EBC21F" w14:textId="77777777" w:rsidR="00B641F9" w:rsidRDefault="00B641F9" w:rsidP="00B641F9">
      <w:pPr>
        <w:pStyle w:val="ListParagraph"/>
        <w:numPr>
          <w:ilvl w:val="0"/>
          <w:numId w:val="16"/>
        </w:numPr>
      </w:pPr>
      <w:r>
        <w:t>Information include :</w:t>
      </w:r>
    </w:p>
    <w:p w14:paraId="6082EAF0" w14:textId="77777777" w:rsidR="00B641F9" w:rsidRDefault="00B641F9" w:rsidP="00B641F9">
      <w:pPr>
        <w:pStyle w:val="ListParagraph"/>
        <w:numPr>
          <w:ilvl w:val="1"/>
          <w:numId w:val="16"/>
        </w:numPr>
      </w:pPr>
      <w:r>
        <w:t>Scenario</w:t>
      </w:r>
    </w:p>
    <w:p w14:paraId="197BE490" w14:textId="77777777" w:rsidR="00B641F9" w:rsidRDefault="00B641F9" w:rsidP="00B641F9">
      <w:pPr>
        <w:pStyle w:val="ListParagraph"/>
        <w:numPr>
          <w:ilvl w:val="1"/>
          <w:numId w:val="16"/>
        </w:numPr>
      </w:pPr>
      <w:r>
        <w:t>Executed By</w:t>
      </w:r>
    </w:p>
    <w:p w14:paraId="40FC26F4" w14:textId="77777777" w:rsidR="00B641F9" w:rsidRDefault="00B641F9" w:rsidP="00B641F9">
      <w:pPr>
        <w:pStyle w:val="ListParagraph"/>
        <w:numPr>
          <w:ilvl w:val="1"/>
          <w:numId w:val="16"/>
        </w:numPr>
      </w:pPr>
      <w:r>
        <w:t>Executed On</w:t>
      </w:r>
    </w:p>
    <w:p w14:paraId="246F32C9" w14:textId="77777777" w:rsidR="00B641F9" w:rsidRDefault="00B641F9" w:rsidP="00B641F9">
      <w:pPr>
        <w:pStyle w:val="ListParagraph"/>
        <w:numPr>
          <w:ilvl w:val="1"/>
          <w:numId w:val="16"/>
        </w:numPr>
      </w:pPr>
      <w:r>
        <w:t>Alert type</w:t>
      </w:r>
    </w:p>
    <w:p w14:paraId="58FC222F" w14:textId="77777777" w:rsidR="00B641F9" w:rsidRDefault="00B641F9" w:rsidP="00B641F9">
      <w:pPr>
        <w:pStyle w:val="ListParagraph"/>
        <w:ind w:left="1440"/>
      </w:pPr>
      <w:r w:rsidRPr="00B641F9">
        <w:rPr>
          <w:b/>
        </w:rPr>
        <w:t>Input Details</w:t>
      </w:r>
      <w:r>
        <w:t>:</w:t>
      </w:r>
      <w:r w:rsidRPr="00B641F9">
        <w:t xml:space="preserve"> </w:t>
      </w:r>
    </w:p>
    <w:p w14:paraId="5BB844C2" w14:textId="77777777" w:rsidR="00B641F9" w:rsidRPr="00B641F9" w:rsidRDefault="00B641F9" w:rsidP="00B641F9">
      <w:pPr>
        <w:pStyle w:val="ListParagraph"/>
        <w:numPr>
          <w:ilvl w:val="1"/>
          <w:numId w:val="16"/>
        </w:numPr>
      </w:pPr>
      <w:r w:rsidRPr="00B641F9">
        <w:t>No of records</w:t>
      </w:r>
    </w:p>
    <w:p w14:paraId="47329E98" w14:textId="77777777" w:rsidR="00B641F9" w:rsidRPr="00B641F9" w:rsidRDefault="00B641F9" w:rsidP="00B641F9">
      <w:pPr>
        <w:pStyle w:val="ListParagraph"/>
        <w:numPr>
          <w:ilvl w:val="1"/>
          <w:numId w:val="16"/>
        </w:numPr>
      </w:pPr>
      <w:r w:rsidRPr="00B641F9">
        <w:t>Contamination Value</w:t>
      </w:r>
    </w:p>
    <w:p w14:paraId="7BFAF812" w14:textId="77777777" w:rsidR="00B641F9" w:rsidRDefault="00B641F9" w:rsidP="00B641F9">
      <w:pPr>
        <w:pStyle w:val="ListParagraph"/>
        <w:numPr>
          <w:ilvl w:val="1"/>
          <w:numId w:val="16"/>
        </w:numPr>
      </w:pPr>
      <w:r w:rsidRPr="00B641F9">
        <w:t>Parameters/Features</w:t>
      </w:r>
    </w:p>
    <w:p w14:paraId="660BB5FC" w14:textId="77777777" w:rsidR="00B641F9" w:rsidRDefault="00B641F9" w:rsidP="00B641F9">
      <w:pPr>
        <w:pStyle w:val="ListParagraph"/>
        <w:numPr>
          <w:ilvl w:val="1"/>
          <w:numId w:val="16"/>
        </w:numPr>
      </w:pPr>
      <w:r>
        <w:t xml:space="preserve">Date Range </w:t>
      </w:r>
    </w:p>
    <w:p w14:paraId="6A5170AB" w14:textId="77777777" w:rsidR="00B641F9" w:rsidRDefault="00B641F9" w:rsidP="00B641F9">
      <w:pPr>
        <w:pStyle w:val="ListParagraph"/>
        <w:numPr>
          <w:ilvl w:val="0"/>
          <w:numId w:val="21"/>
        </w:numPr>
      </w:pPr>
      <w:r w:rsidRPr="00B641F9">
        <w:rPr>
          <w:b/>
        </w:rPr>
        <w:t>Anomaly details</w:t>
      </w:r>
      <w:r>
        <w:t xml:space="preserve"> includes : Number of anomalies and result</w:t>
      </w:r>
    </w:p>
    <w:p w14:paraId="515C2E15" w14:textId="77777777" w:rsidR="00B641F9" w:rsidRPr="00B641F9" w:rsidRDefault="00B641F9" w:rsidP="00B641F9">
      <w:pPr>
        <w:pStyle w:val="ListParagraph"/>
        <w:numPr>
          <w:ilvl w:val="0"/>
          <w:numId w:val="21"/>
        </w:numPr>
      </w:pPr>
      <w:r>
        <w:t>User can download the result excel by clicking on the result text.</w:t>
      </w:r>
    </w:p>
    <w:p w14:paraId="5860ACED" w14:textId="77777777" w:rsidR="00B641F9" w:rsidRPr="00B641F9" w:rsidRDefault="00B641F9" w:rsidP="00B641F9">
      <w:pPr>
        <w:pStyle w:val="ListParagraph"/>
        <w:ind w:left="1440"/>
      </w:pPr>
    </w:p>
    <w:p w14:paraId="67ABD599" w14:textId="3A5F1807" w:rsidR="00762ADE" w:rsidRDefault="00762ADE">
      <w:pPr>
        <w:spacing w:line="240" w:lineRule="auto"/>
      </w:pPr>
    </w:p>
    <w:p w14:paraId="6D29A31A" w14:textId="77777777" w:rsidR="00DE3853" w:rsidRDefault="00DE3853">
      <w:pPr>
        <w:spacing w:line="240" w:lineRule="auto"/>
      </w:pPr>
    </w:p>
    <w:p w14:paraId="462E49C4" w14:textId="77777777" w:rsidR="00762ADE" w:rsidRDefault="00762ADE">
      <w:pPr>
        <w:spacing w:line="240" w:lineRule="auto"/>
      </w:pPr>
    </w:p>
    <w:p w14:paraId="78D0AF5A" w14:textId="14A4133C" w:rsidR="00762ADE" w:rsidRPr="00DE3853" w:rsidRDefault="00B641F9" w:rsidP="00DE3853">
      <w:pPr>
        <w:pStyle w:val="ListParagraph"/>
        <w:numPr>
          <w:ilvl w:val="2"/>
          <w:numId w:val="4"/>
        </w:numPr>
        <w:rPr>
          <w:b/>
        </w:rPr>
      </w:pPr>
      <w:r w:rsidRPr="00DE3853">
        <w:rPr>
          <w:b/>
        </w:rPr>
        <w:lastRenderedPageBreak/>
        <w:t>Alert Notes</w:t>
      </w:r>
    </w:p>
    <w:p w14:paraId="78E41703" w14:textId="77777777" w:rsidR="00762ADE" w:rsidRDefault="00762ADE">
      <w:pPr>
        <w:spacing w:line="240" w:lineRule="auto"/>
      </w:pPr>
    </w:p>
    <w:p w14:paraId="6153D017" w14:textId="77777777" w:rsidR="00762ADE" w:rsidRDefault="00762ADE">
      <w:pPr>
        <w:spacing w:line="240" w:lineRule="auto"/>
      </w:pPr>
      <w:r w:rsidRPr="00762ADE">
        <w:rPr>
          <w:noProof/>
          <w:lang w:val="en-US" w:eastAsia="en-US"/>
        </w:rPr>
        <w:drawing>
          <wp:inline distT="0" distB="0" distL="0" distR="0" wp14:anchorId="11559405" wp14:editId="1B1C45D5">
            <wp:extent cx="5925820" cy="2921635"/>
            <wp:effectExtent l="19050" t="19050" r="17780" b="1206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25820" cy="2921635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762E1E3" w14:textId="77777777" w:rsidR="003446B8" w:rsidRDefault="003446B8">
      <w:pPr>
        <w:spacing w:line="240" w:lineRule="auto"/>
      </w:pPr>
    </w:p>
    <w:p w14:paraId="5780B202" w14:textId="77777777" w:rsidR="00B641F9" w:rsidRDefault="00B641F9" w:rsidP="00B641F9">
      <w:pPr>
        <w:pStyle w:val="ListParagraph"/>
        <w:numPr>
          <w:ilvl w:val="0"/>
          <w:numId w:val="22"/>
        </w:numPr>
      </w:pPr>
      <w:r>
        <w:t>User can write the notes which will help is future investigation.</w:t>
      </w:r>
    </w:p>
    <w:p w14:paraId="7F39C9D2" w14:textId="77777777" w:rsidR="00B641F9" w:rsidRDefault="00B641F9" w:rsidP="00B641F9">
      <w:pPr>
        <w:pStyle w:val="ListParagraph"/>
        <w:numPr>
          <w:ilvl w:val="0"/>
          <w:numId w:val="22"/>
        </w:numPr>
      </w:pPr>
      <w:r>
        <w:t>Notes inserted when user input the text and click on submit button.</w:t>
      </w:r>
    </w:p>
    <w:p w14:paraId="670067FC" w14:textId="77777777" w:rsidR="00B641F9" w:rsidRDefault="00B641F9" w:rsidP="00B641F9">
      <w:pPr>
        <w:pStyle w:val="ListParagraph"/>
        <w:numPr>
          <w:ilvl w:val="0"/>
          <w:numId w:val="22"/>
        </w:numPr>
      </w:pPr>
      <w:r>
        <w:t xml:space="preserve">Notes contains </w:t>
      </w:r>
    </w:p>
    <w:p w14:paraId="15A22191" w14:textId="77777777" w:rsidR="00B641F9" w:rsidRDefault="00B641F9" w:rsidP="00B641F9">
      <w:pPr>
        <w:pStyle w:val="ListParagraph"/>
        <w:numPr>
          <w:ilvl w:val="0"/>
          <w:numId w:val="23"/>
        </w:numPr>
      </w:pPr>
      <w:r>
        <w:t>Name of the user created the notes</w:t>
      </w:r>
    </w:p>
    <w:p w14:paraId="07EE6430" w14:textId="77777777" w:rsidR="00B641F9" w:rsidRDefault="00B641F9" w:rsidP="00B641F9">
      <w:pPr>
        <w:pStyle w:val="ListParagraph"/>
        <w:numPr>
          <w:ilvl w:val="0"/>
          <w:numId w:val="23"/>
        </w:numPr>
      </w:pPr>
      <w:r>
        <w:t>Notes</w:t>
      </w:r>
    </w:p>
    <w:p w14:paraId="5F8634DE" w14:textId="77777777" w:rsidR="00B641F9" w:rsidRDefault="00B641F9" w:rsidP="00B641F9">
      <w:pPr>
        <w:pStyle w:val="ListParagraph"/>
        <w:numPr>
          <w:ilvl w:val="0"/>
          <w:numId w:val="23"/>
        </w:numPr>
      </w:pPr>
      <w:r>
        <w:t>Date and time of notes created</w:t>
      </w:r>
    </w:p>
    <w:p w14:paraId="3AA701AA" w14:textId="77777777" w:rsidR="00B641F9" w:rsidRDefault="00B641F9" w:rsidP="00B641F9">
      <w:pPr>
        <w:pStyle w:val="ListParagraph"/>
        <w:numPr>
          <w:ilvl w:val="0"/>
          <w:numId w:val="24"/>
        </w:numPr>
      </w:pPr>
      <w:r>
        <w:t>Notes creation is logged and displayed in the event details page.</w:t>
      </w:r>
    </w:p>
    <w:p w14:paraId="33F7A881" w14:textId="77777777" w:rsidR="00762ADE" w:rsidRDefault="00762ADE">
      <w:pPr>
        <w:spacing w:line="240" w:lineRule="auto"/>
      </w:pPr>
    </w:p>
    <w:p w14:paraId="3F083D39" w14:textId="77777777" w:rsidR="0084409D" w:rsidRDefault="0084409D">
      <w:pPr>
        <w:spacing w:line="240" w:lineRule="auto"/>
      </w:pPr>
    </w:p>
    <w:p w14:paraId="3A217DD0" w14:textId="77777777" w:rsidR="0084409D" w:rsidRDefault="0084409D">
      <w:pPr>
        <w:spacing w:line="240" w:lineRule="auto"/>
      </w:pPr>
    </w:p>
    <w:p w14:paraId="31E460B1" w14:textId="77777777" w:rsidR="0084409D" w:rsidRDefault="0084409D">
      <w:pPr>
        <w:spacing w:line="240" w:lineRule="auto"/>
      </w:pPr>
    </w:p>
    <w:p w14:paraId="215E2EC2" w14:textId="44A50AA4" w:rsidR="0084409D" w:rsidRDefault="0084409D">
      <w:pPr>
        <w:spacing w:line="240" w:lineRule="auto"/>
      </w:pPr>
    </w:p>
    <w:p w14:paraId="0A9619E9" w14:textId="77777777" w:rsidR="00DE3853" w:rsidRDefault="00DE3853">
      <w:pPr>
        <w:spacing w:line="240" w:lineRule="auto"/>
      </w:pPr>
    </w:p>
    <w:p w14:paraId="353494C1" w14:textId="77777777" w:rsidR="0084409D" w:rsidRDefault="0084409D">
      <w:pPr>
        <w:spacing w:line="240" w:lineRule="auto"/>
      </w:pPr>
    </w:p>
    <w:p w14:paraId="3D3B8682" w14:textId="77777777" w:rsidR="0084409D" w:rsidRDefault="0084409D">
      <w:pPr>
        <w:spacing w:line="240" w:lineRule="auto"/>
      </w:pPr>
    </w:p>
    <w:p w14:paraId="2FA3ED43" w14:textId="77777777" w:rsidR="0084409D" w:rsidRDefault="0084409D">
      <w:pPr>
        <w:spacing w:line="240" w:lineRule="auto"/>
      </w:pPr>
    </w:p>
    <w:p w14:paraId="3ED1FA7B" w14:textId="77777777" w:rsidR="0084409D" w:rsidRDefault="0084409D">
      <w:pPr>
        <w:spacing w:line="240" w:lineRule="auto"/>
      </w:pPr>
    </w:p>
    <w:p w14:paraId="1883240B" w14:textId="77777777" w:rsidR="0084409D" w:rsidRDefault="0084409D">
      <w:pPr>
        <w:spacing w:line="240" w:lineRule="auto"/>
      </w:pPr>
    </w:p>
    <w:p w14:paraId="7A0A67ED" w14:textId="24C6F85F" w:rsidR="0084409D" w:rsidRPr="00DE3853" w:rsidRDefault="0084409D" w:rsidP="00DE3853">
      <w:pPr>
        <w:pStyle w:val="ListParagraph"/>
        <w:numPr>
          <w:ilvl w:val="2"/>
          <w:numId w:val="4"/>
        </w:numPr>
        <w:rPr>
          <w:b/>
        </w:rPr>
      </w:pPr>
      <w:r w:rsidRPr="00DE3853">
        <w:rPr>
          <w:b/>
        </w:rPr>
        <w:lastRenderedPageBreak/>
        <w:t>Result Tab</w:t>
      </w:r>
    </w:p>
    <w:p w14:paraId="7C41D632" w14:textId="77777777" w:rsidR="0084409D" w:rsidRPr="0084409D" w:rsidRDefault="0084409D">
      <w:pPr>
        <w:spacing w:line="240" w:lineRule="auto"/>
        <w:rPr>
          <w:b/>
        </w:rPr>
      </w:pPr>
    </w:p>
    <w:p w14:paraId="04C339F9" w14:textId="77777777" w:rsidR="00762ADE" w:rsidRDefault="00762ADE">
      <w:pPr>
        <w:spacing w:line="240" w:lineRule="auto"/>
      </w:pPr>
      <w:r w:rsidRPr="00762ADE">
        <w:rPr>
          <w:noProof/>
          <w:lang w:val="en-US" w:eastAsia="en-US"/>
        </w:rPr>
        <w:drawing>
          <wp:inline distT="0" distB="0" distL="0" distR="0" wp14:anchorId="26AFB0D5" wp14:editId="3D1F948D">
            <wp:extent cx="5925820" cy="2921635"/>
            <wp:effectExtent l="19050" t="19050" r="17780" b="1206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25820" cy="2921635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093B808" w14:textId="77777777" w:rsidR="0084409D" w:rsidRDefault="0084409D">
      <w:pPr>
        <w:spacing w:line="240" w:lineRule="auto"/>
      </w:pPr>
    </w:p>
    <w:p w14:paraId="4E07FC0C" w14:textId="77777777" w:rsidR="0084409D" w:rsidRDefault="0084409D" w:rsidP="0084409D">
      <w:pPr>
        <w:pStyle w:val="ListParagraph"/>
        <w:numPr>
          <w:ilvl w:val="0"/>
          <w:numId w:val="24"/>
        </w:numPr>
      </w:pPr>
      <w:r>
        <w:t>Result tab display the records which can be anomalies.</w:t>
      </w:r>
    </w:p>
    <w:p w14:paraId="235D3CD7" w14:textId="77777777" w:rsidR="0084409D" w:rsidRDefault="0084409D" w:rsidP="0084409D">
      <w:pPr>
        <w:pStyle w:val="ListParagraph"/>
        <w:numPr>
          <w:ilvl w:val="0"/>
          <w:numId w:val="24"/>
        </w:numPr>
      </w:pPr>
      <w:r>
        <w:t>For scenario duplicate invoice user can mark the duplicates and submit to database.</w:t>
      </w:r>
    </w:p>
    <w:p w14:paraId="4AF3CDD6" w14:textId="77777777" w:rsidR="0084409D" w:rsidRDefault="0084409D" w:rsidP="0084409D">
      <w:pPr>
        <w:pStyle w:val="ListParagraph"/>
        <w:numPr>
          <w:ilvl w:val="0"/>
          <w:numId w:val="24"/>
        </w:numPr>
      </w:pPr>
      <w:r>
        <w:t>Show/hide duplicated used as a filter to hide already marked records.</w:t>
      </w:r>
    </w:p>
    <w:p w14:paraId="062C5A65" w14:textId="77777777" w:rsidR="0084409D" w:rsidRDefault="0084409D" w:rsidP="0084409D"/>
    <w:p w14:paraId="6E948B63" w14:textId="77777777" w:rsidR="0084409D" w:rsidRDefault="0084409D" w:rsidP="0084409D"/>
    <w:p w14:paraId="53B445BB" w14:textId="77777777" w:rsidR="0084409D" w:rsidRDefault="0084409D" w:rsidP="0084409D"/>
    <w:p w14:paraId="45E3FF02" w14:textId="77777777" w:rsidR="0084409D" w:rsidRDefault="0084409D" w:rsidP="0084409D"/>
    <w:p w14:paraId="56BAD507" w14:textId="77777777" w:rsidR="0084409D" w:rsidRDefault="0084409D" w:rsidP="0084409D"/>
    <w:p w14:paraId="588B5D8F" w14:textId="77777777" w:rsidR="0084409D" w:rsidRDefault="0084409D" w:rsidP="0084409D"/>
    <w:p w14:paraId="759125FD" w14:textId="77777777" w:rsidR="0084409D" w:rsidRDefault="0084409D" w:rsidP="0084409D"/>
    <w:p w14:paraId="5C6B6274" w14:textId="77777777" w:rsidR="0084409D" w:rsidRDefault="0084409D" w:rsidP="0084409D"/>
    <w:p w14:paraId="1EACEC9C" w14:textId="77777777" w:rsidR="0084409D" w:rsidRDefault="0084409D" w:rsidP="0084409D"/>
    <w:p w14:paraId="6AFDE8CC" w14:textId="77777777" w:rsidR="0084409D" w:rsidRDefault="0084409D" w:rsidP="0084409D"/>
    <w:p w14:paraId="29D8C8EE" w14:textId="77777777" w:rsidR="0084409D" w:rsidRDefault="0084409D" w:rsidP="0084409D"/>
    <w:p w14:paraId="7CA11ECF" w14:textId="77777777" w:rsidR="0084409D" w:rsidRDefault="0084409D" w:rsidP="0084409D"/>
    <w:p w14:paraId="4C27EEEC" w14:textId="77777777" w:rsidR="0084409D" w:rsidRDefault="0084409D" w:rsidP="0084409D"/>
    <w:p w14:paraId="3305BA2A" w14:textId="70749902" w:rsidR="00762ADE" w:rsidRPr="00DE3853" w:rsidRDefault="0084409D" w:rsidP="00DE3853">
      <w:pPr>
        <w:pStyle w:val="ListParagraph"/>
        <w:numPr>
          <w:ilvl w:val="2"/>
          <w:numId w:val="4"/>
        </w:numPr>
        <w:rPr>
          <w:b/>
        </w:rPr>
      </w:pPr>
      <w:r w:rsidRPr="00DE3853">
        <w:rPr>
          <w:b/>
        </w:rPr>
        <w:lastRenderedPageBreak/>
        <w:t xml:space="preserve">Forward </w:t>
      </w:r>
    </w:p>
    <w:p w14:paraId="7DC39C58" w14:textId="77777777" w:rsidR="0084409D" w:rsidRDefault="0084409D" w:rsidP="0084409D"/>
    <w:p w14:paraId="5451D9EC" w14:textId="77777777" w:rsidR="00762ADE" w:rsidRDefault="00762ADE">
      <w:pPr>
        <w:spacing w:line="240" w:lineRule="auto"/>
      </w:pPr>
      <w:r w:rsidRPr="00762ADE">
        <w:rPr>
          <w:noProof/>
          <w:lang w:val="en-US" w:eastAsia="en-US"/>
        </w:rPr>
        <w:drawing>
          <wp:inline distT="0" distB="0" distL="0" distR="0" wp14:anchorId="7F92AF66" wp14:editId="395FD584">
            <wp:extent cx="5925820" cy="2921635"/>
            <wp:effectExtent l="19050" t="19050" r="17780" b="1206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25820" cy="2921635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322199C" w14:textId="77777777" w:rsidR="003446B8" w:rsidRDefault="003446B8">
      <w:pPr>
        <w:spacing w:line="240" w:lineRule="auto"/>
      </w:pPr>
    </w:p>
    <w:p w14:paraId="2E3D5E93" w14:textId="77777777" w:rsidR="0084409D" w:rsidRDefault="0084409D">
      <w:pPr>
        <w:spacing w:line="240" w:lineRule="auto"/>
      </w:pPr>
    </w:p>
    <w:p w14:paraId="0361EC45" w14:textId="77777777" w:rsidR="0084409D" w:rsidRDefault="00EA0097" w:rsidP="00EA0097">
      <w:pPr>
        <w:pStyle w:val="ListParagraph"/>
        <w:numPr>
          <w:ilvl w:val="0"/>
          <w:numId w:val="25"/>
        </w:numPr>
      </w:pPr>
      <w:r>
        <w:t>User can forward the alert to one or more recipients.</w:t>
      </w:r>
    </w:p>
    <w:p w14:paraId="5EB1D5C0" w14:textId="77777777" w:rsidR="00EA0097" w:rsidRDefault="00EA0097" w:rsidP="00EA0097">
      <w:pPr>
        <w:pStyle w:val="ListParagraph"/>
        <w:numPr>
          <w:ilvl w:val="0"/>
          <w:numId w:val="25"/>
        </w:numPr>
      </w:pPr>
      <w:r>
        <w:t>User can attach the file while forwarding</w:t>
      </w:r>
    </w:p>
    <w:p w14:paraId="676219EA" w14:textId="77777777" w:rsidR="00EA0097" w:rsidRDefault="00EA0097" w:rsidP="00EA0097">
      <w:pPr>
        <w:pStyle w:val="ListParagraph"/>
        <w:numPr>
          <w:ilvl w:val="0"/>
          <w:numId w:val="25"/>
        </w:numPr>
      </w:pPr>
      <w:r>
        <w:t>Forwarded event is logged and displayed in the event details page along with recipient names.</w:t>
      </w:r>
    </w:p>
    <w:p w14:paraId="398906D1" w14:textId="77777777" w:rsidR="00EA0097" w:rsidRDefault="00EA0097">
      <w:pPr>
        <w:spacing w:line="240" w:lineRule="auto"/>
      </w:pPr>
    </w:p>
    <w:p w14:paraId="58D74D7A" w14:textId="77777777" w:rsidR="00762ADE" w:rsidRDefault="00762ADE">
      <w:pPr>
        <w:spacing w:line="240" w:lineRule="auto"/>
      </w:pPr>
    </w:p>
    <w:p w14:paraId="56C41B15" w14:textId="77777777" w:rsidR="00EA0097" w:rsidRDefault="00EA0097">
      <w:pPr>
        <w:spacing w:line="240" w:lineRule="auto"/>
      </w:pPr>
    </w:p>
    <w:p w14:paraId="3C4FE5B2" w14:textId="77777777" w:rsidR="00EA0097" w:rsidRDefault="00EA0097">
      <w:pPr>
        <w:spacing w:line="240" w:lineRule="auto"/>
      </w:pPr>
    </w:p>
    <w:p w14:paraId="602BBB2C" w14:textId="77777777" w:rsidR="00EA0097" w:rsidRDefault="00EA0097">
      <w:pPr>
        <w:spacing w:line="240" w:lineRule="auto"/>
      </w:pPr>
    </w:p>
    <w:p w14:paraId="08B87B34" w14:textId="77777777" w:rsidR="00EA0097" w:rsidRDefault="00EA0097">
      <w:pPr>
        <w:spacing w:line="240" w:lineRule="auto"/>
      </w:pPr>
    </w:p>
    <w:p w14:paraId="285B22CE" w14:textId="77777777" w:rsidR="00EA0097" w:rsidRDefault="00EA0097">
      <w:pPr>
        <w:spacing w:line="240" w:lineRule="auto"/>
      </w:pPr>
    </w:p>
    <w:p w14:paraId="4B52F30E" w14:textId="77777777" w:rsidR="00EA0097" w:rsidRDefault="00EA0097">
      <w:pPr>
        <w:spacing w:line="240" w:lineRule="auto"/>
      </w:pPr>
    </w:p>
    <w:p w14:paraId="48433F18" w14:textId="77777777" w:rsidR="00EA0097" w:rsidRDefault="00EA0097">
      <w:pPr>
        <w:spacing w:line="240" w:lineRule="auto"/>
      </w:pPr>
    </w:p>
    <w:p w14:paraId="56D861D8" w14:textId="77777777" w:rsidR="00EA0097" w:rsidRDefault="00EA0097">
      <w:pPr>
        <w:spacing w:line="240" w:lineRule="auto"/>
      </w:pPr>
    </w:p>
    <w:p w14:paraId="462E8B69" w14:textId="77777777" w:rsidR="00EA0097" w:rsidRDefault="00EA0097">
      <w:pPr>
        <w:spacing w:line="240" w:lineRule="auto"/>
      </w:pPr>
    </w:p>
    <w:p w14:paraId="02A72339" w14:textId="77777777" w:rsidR="00EA0097" w:rsidRDefault="00EA0097">
      <w:pPr>
        <w:spacing w:line="240" w:lineRule="auto"/>
      </w:pPr>
    </w:p>
    <w:p w14:paraId="60FF00A5" w14:textId="77777777" w:rsidR="00EA0097" w:rsidRDefault="00EA0097">
      <w:pPr>
        <w:spacing w:line="240" w:lineRule="auto"/>
      </w:pPr>
    </w:p>
    <w:p w14:paraId="31C8A9F6" w14:textId="77777777" w:rsidR="00EA0097" w:rsidRDefault="00EA0097">
      <w:pPr>
        <w:spacing w:line="240" w:lineRule="auto"/>
      </w:pPr>
    </w:p>
    <w:p w14:paraId="7A2D220C" w14:textId="241E58E4" w:rsidR="00762ADE" w:rsidRPr="00DE3853" w:rsidRDefault="00EA0097" w:rsidP="00DE3853">
      <w:pPr>
        <w:pStyle w:val="ListParagraph"/>
        <w:numPr>
          <w:ilvl w:val="2"/>
          <w:numId w:val="4"/>
        </w:numPr>
        <w:rPr>
          <w:b/>
        </w:rPr>
      </w:pPr>
      <w:r w:rsidRPr="00DE3853">
        <w:rPr>
          <w:b/>
        </w:rPr>
        <w:t>Alert Report</w:t>
      </w:r>
    </w:p>
    <w:p w14:paraId="308024D7" w14:textId="77777777" w:rsidR="00EA0097" w:rsidRDefault="00EA0097">
      <w:pPr>
        <w:spacing w:line="240" w:lineRule="auto"/>
      </w:pPr>
    </w:p>
    <w:p w14:paraId="3F1216F6" w14:textId="77777777" w:rsidR="00762ADE" w:rsidRDefault="00762ADE">
      <w:pPr>
        <w:spacing w:line="240" w:lineRule="auto"/>
      </w:pPr>
      <w:r w:rsidRPr="00762ADE">
        <w:rPr>
          <w:noProof/>
          <w:lang w:val="en-US" w:eastAsia="en-US"/>
        </w:rPr>
        <w:drawing>
          <wp:inline distT="0" distB="0" distL="0" distR="0" wp14:anchorId="2C8EED5D" wp14:editId="0234DC69">
            <wp:extent cx="5925820" cy="2921635"/>
            <wp:effectExtent l="19050" t="19050" r="17780" b="1206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25820" cy="2921635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407A074" w14:textId="77777777" w:rsidR="003446B8" w:rsidRDefault="003446B8">
      <w:pPr>
        <w:spacing w:line="240" w:lineRule="auto"/>
      </w:pPr>
    </w:p>
    <w:p w14:paraId="23A347C0" w14:textId="77777777" w:rsidR="003446B8" w:rsidRDefault="003446B8" w:rsidP="003446B8">
      <w:pPr>
        <w:pStyle w:val="ListParagraph"/>
        <w:numPr>
          <w:ilvl w:val="0"/>
          <w:numId w:val="26"/>
        </w:numPr>
      </w:pPr>
      <w:r w:rsidRPr="00DD3A07">
        <w:t xml:space="preserve">This screen allows the user to view all the alerts and its details in one place. </w:t>
      </w:r>
    </w:p>
    <w:p w14:paraId="4A0460C6" w14:textId="77777777" w:rsidR="003446B8" w:rsidRPr="00DD3A07" w:rsidRDefault="003446B8" w:rsidP="003446B8">
      <w:pPr>
        <w:pStyle w:val="ListParagraph"/>
        <w:numPr>
          <w:ilvl w:val="0"/>
          <w:numId w:val="26"/>
        </w:numPr>
      </w:pPr>
      <w:r w:rsidRPr="00DD3A07">
        <w:t>The details available here would be the following</w:t>
      </w:r>
      <w:r>
        <w:t>:</w:t>
      </w:r>
    </w:p>
    <w:p w14:paraId="25016579" w14:textId="77777777" w:rsidR="00EA0097" w:rsidRDefault="00EA0097" w:rsidP="00EA0097">
      <w:pPr>
        <w:pStyle w:val="ListParagraph"/>
        <w:numPr>
          <w:ilvl w:val="1"/>
          <w:numId w:val="26"/>
        </w:numPr>
      </w:pPr>
      <w:r>
        <w:t>Alert ID</w:t>
      </w:r>
    </w:p>
    <w:p w14:paraId="419E88C1" w14:textId="77777777" w:rsidR="00EA0097" w:rsidRDefault="00EA0097" w:rsidP="00EA0097">
      <w:pPr>
        <w:pStyle w:val="ListParagraph"/>
        <w:numPr>
          <w:ilvl w:val="1"/>
          <w:numId w:val="26"/>
        </w:numPr>
      </w:pPr>
      <w:r>
        <w:t>Status</w:t>
      </w:r>
    </w:p>
    <w:p w14:paraId="79F13DFC" w14:textId="77777777" w:rsidR="00EA0097" w:rsidRDefault="00EA0097" w:rsidP="00EA0097">
      <w:pPr>
        <w:pStyle w:val="ListParagraph"/>
        <w:numPr>
          <w:ilvl w:val="1"/>
          <w:numId w:val="26"/>
        </w:numPr>
      </w:pPr>
      <w:r>
        <w:t>Created On</w:t>
      </w:r>
    </w:p>
    <w:p w14:paraId="36E3DFA3" w14:textId="77777777" w:rsidR="00EA0097" w:rsidRDefault="00EA0097" w:rsidP="00EA0097">
      <w:pPr>
        <w:pStyle w:val="ListParagraph"/>
        <w:numPr>
          <w:ilvl w:val="1"/>
          <w:numId w:val="26"/>
        </w:numPr>
      </w:pPr>
      <w:r>
        <w:t>Created By</w:t>
      </w:r>
    </w:p>
    <w:p w14:paraId="5F074A0D" w14:textId="77777777" w:rsidR="00EA0097" w:rsidRDefault="00EA0097" w:rsidP="00EA0097">
      <w:pPr>
        <w:pStyle w:val="ListParagraph"/>
        <w:numPr>
          <w:ilvl w:val="1"/>
          <w:numId w:val="26"/>
        </w:numPr>
      </w:pPr>
      <w:r>
        <w:t>Currently With</w:t>
      </w:r>
    </w:p>
    <w:p w14:paraId="35B0CCC2" w14:textId="77777777" w:rsidR="00EA0097" w:rsidRDefault="00EA0097" w:rsidP="00EA0097">
      <w:pPr>
        <w:pStyle w:val="ListParagraph"/>
        <w:numPr>
          <w:ilvl w:val="1"/>
          <w:numId w:val="26"/>
        </w:numPr>
      </w:pPr>
      <w:r>
        <w:t>Scenario</w:t>
      </w:r>
    </w:p>
    <w:p w14:paraId="5AAC07DD" w14:textId="77777777" w:rsidR="00EA0097" w:rsidRDefault="00EA0097" w:rsidP="00EA0097">
      <w:pPr>
        <w:pStyle w:val="ListParagraph"/>
        <w:numPr>
          <w:ilvl w:val="1"/>
          <w:numId w:val="26"/>
        </w:numPr>
      </w:pPr>
      <w:r>
        <w:t>Alert Type</w:t>
      </w:r>
    </w:p>
    <w:p w14:paraId="14B69DE0" w14:textId="77777777" w:rsidR="00EA0097" w:rsidRDefault="00EA0097" w:rsidP="00EA0097">
      <w:pPr>
        <w:pStyle w:val="ListParagraph"/>
        <w:numPr>
          <w:ilvl w:val="1"/>
          <w:numId w:val="26"/>
        </w:numPr>
      </w:pPr>
      <w:r>
        <w:t>Run ID</w:t>
      </w:r>
    </w:p>
    <w:p w14:paraId="3CD36621" w14:textId="77777777" w:rsidR="003446B8" w:rsidRDefault="00EA0097" w:rsidP="003446B8">
      <w:pPr>
        <w:pStyle w:val="ListParagraph"/>
        <w:numPr>
          <w:ilvl w:val="0"/>
          <w:numId w:val="27"/>
        </w:numPr>
      </w:pPr>
      <w:r>
        <w:t xml:space="preserve">Filters (Status, Scenario, and Date) used to search particular alerts. </w:t>
      </w:r>
    </w:p>
    <w:p w14:paraId="1501CBF8" w14:textId="77777777" w:rsidR="00EA0097" w:rsidRDefault="00EA0097" w:rsidP="00EA0097">
      <w:pPr>
        <w:pStyle w:val="ListParagraph"/>
        <w:numPr>
          <w:ilvl w:val="0"/>
          <w:numId w:val="27"/>
        </w:numPr>
      </w:pPr>
      <w:r>
        <w:t>Alert IDs are linked to event details page. User can redirect to particular alert event details page by clicking on its alert ID.</w:t>
      </w:r>
    </w:p>
    <w:p w14:paraId="00FAA39E" w14:textId="77777777" w:rsidR="00EA0097" w:rsidRDefault="00EA0097" w:rsidP="00EA0097"/>
    <w:p w14:paraId="3FBFD903" w14:textId="6485A6EB" w:rsidR="00EA0097" w:rsidRDefault="00EA0097" w:rsidP="00EA0097"/>
    <w:p w14:paraId="3DF530B1" w14:textId="77777777" w:rsidR="00EA0097" w:rsidRDefault="00EA0097" w:rsidP="00EA0097"/>
    <w:p w14:paraId="0259BFA9" w14:textId="6031DB29" w:rsidR="00EA0097" w:rsidRPr="00DE3853" w:rsidRDefault="00EA0097" w:rsidP="00DE3853">
      <w:pPr>
        <w:pStyle w:val="ListParagraph"/>
        <w:numPr>
          <w:ilvl w:val="2"/>
          <w:numId w:val="4"/>
        </w:numPr>
        <w:rPr>
          <w:b/>
        </w:rPr>
      </w:pPr>
      <w:r w:rsidRPr="00DE3853">
        <w:rPr>
          <w:b/>
        </w:rPr>
        <w:lastRenderedPageBreak/>
        <w:t>Event Details page</w:t>
      </w:r>
    </w:p>
    <w:p w14:paraId="481A6334" w14:textId="77777777" w:rsidR="00EA0097" w:rsidRDefault="00EA0097" w:rsidP="00EA0097"/>
    <w:p w14:paraId="375C8D32" w14:textId="77777777" w:rsidR="00762ADE" w:rsidRDefault="00762ADE">
      <w:pPr>
        <w:spacing w:line="240" w:lineRule="auto"/>
      </w:pPr>
      <w:r w:rsidRPr="00762ADE">
        <w:rPr>
          <w:noProof/>
          <w:lang w:val="en-US" w:eastAsia="en-US"/>
        </w:rPr>
        <w:drawing>
          <wp:inline distT="0" distB="0" distL="0" distR="0" wp14:anchorId="40F85088" wp14:editId="11364794">
            <wp:extent cx="5925820" cy="2921635"/>
            <wp:effectExtent l="19050" t="19050" r="17780" b="1206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25820" cy="2921635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4A196B2" w14:textId="77777777" w:rsidR="00EA0097" w:rsidRDefault="00EA0097">
      <w:pPr>
        <w:spacing w:line="240" w:lineRule="auto"/>
      </w:pPr>
    </w:p>
    <w:p w14:paraId="761F1B34" w14:textId="77777777" w:rsidR="00EA0097" w:rsidRDefault="00EA0097" w:rsidP="001670FE">
      <w:pPr>
        <w:pStyle w:val="ListParagraph"/>
        <w:numPr>
          <w:ilvl w:val="0"/>
          <w:numId w:val="28"/>
        </w:numPr>
      </w:pPr>
      <w:r>
        <w:t xml:space="preserve">Event details page will give timeline of operation done for the given alert such as </w:t>
      </w:r>
    </w:p>
    <w:p w14:paraId="22639380" w14:textId="77777777" w:rsidR="00EA0097" w:rsidRDefault="00EA0097" w:rsidP="001670FE">
      <w:pPr>
        <w:ind w:left="720"/>
      </w:pPr>
      <w:r>
        <w:t xml:space="preserve">Notes created </w:t>
      </w:r>
      <w:r w:rsidR="001670FE">
        <w:t>forwarded</w:t>
      </w:r>
      <w:r>
        <w:t xml:space="preserve"> etc</w:t>
      </w:r>
      <w:r w:rsidR="001670FE">
        <w:t>.</w:t>
      </w:r>
    </w:p>
    <w:p w14:paraId="611E67D8" w14:textId="77777777" w:rsidR="001670FE" w:rsidRDefault="001670FE" w:rsidP="001670FE">
      <w:pPr>
        <w:pStyle w:val="ListParagraph"/>
        <w:numPr>
          <w:ilvl w:val="0"/>
          <w:numId w:val="27"/>
        </w:numPr>
      </w:pPr>
      <w:r>
        <w:t xml:space="preserve">Filters (Notes, Held, Forwarded and Under Investigation) used to search particular alerts event. </w:t>
      </w:r>
    </w:p>
    <w:p w14:paraId="6682BB35" w14:textId="77777777" w:rsidR="001670FE" w:rsidRDefault="001670FE">
      <w:pPr>
        <w:spacing w:line="240" w:lineRule="auto"/>
      </w:pPr>
    </w:p>
    <w:sectPr w:rsidR="001670FE" w:rsidSect="003446B8">
      <w:headerReference w:type="default" r:id="rId21"/>
      <w:footerReference w:type="default" r:id="rId22"/>
      <w:headerReference w:type="first" r:id="rId23"/>
      <w:footerReference w:type="first" r:id="rId24"/>
      <w:type w:val="continuous"/>
      <w:pgSz w:w="11906" w:h="16838" w:code="9"/>
      <w:pgMar w:top="1843" w:right="1304" w:bottom="822" w:left="1270" w:header="864" w:footer="14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33CC0BF" w14:textId="77777777" w:rsidR="00DC2484" w:rsidRDefault="00DC2484">
      <w:pPr>
        <w:spacing w:line="240" w:lineRule="auto"/>
      </w:pPr>
      <w:r>
        <w:separator/>
      </w:r>
    </w:p>
  </w:endnote>
  <w:endnote w:type="continuationSeparator" w:id="0">
    <w:p w14:paraId="64E2BF80" w14:textId="77777777" w:rsidR="00DC2484" w:rsidRDefault="00DC248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sch Office Sans">
    <w:panose1 w:val="00000000000000000000"/>
    <w:charset w:val="00"/>
    <w:family w:val="auto"/>
    <w:pitch w:val="variable"/>
    <w:sig w:usb0="A00002FF" w:usb1="0000E0D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C1A1B8" w14:textId="77777777" w:rsidR="00E82FCA" w:rsidRDefault="00E82FCA">
    <w:pPr>
      <w:pStyle w:val="Footer"/>
      <w:jc w:val="both"/>
    </w:pPr>
    <w:r>
      <w:rPr>
        <w:noProof/>
        <w:lang w:val="en-US" w:eastAsia="en-US"/>
      </w:rPr>
      <w:drawing>
        <wp:anchor distT="0" distB="0" distL="114300" distR="114300" simplePos="0" relativeHeight="251739136" behindDoc="0" locked="0" layoutInCell="1" allowOverlap="1" wp14:anchorId="13BCD10B" wp14:editId="4DAC3DC8">
          <wp:simplePos x="0" y="0"/>
          <wp:positionH relativeFrom="page">
            <wp:posOffset>9525</wp:posOffset>
          </wp:positionH>
          <wp:positionV relativeFrom="paragraph">
            <wp:posOffset>-27940</wp:posOffset>
          </wp:positionV>
          <wp:extent cx="7552055" cy="1038225"/>
          <wp:effectExtent l="0" t="0" r="0" b="0"/>
          <wp:wrapNone/>
          <wp:docPr id="106" name="invis_footer_page2"/>
          <wp:cNvGraphicFramePr>
            <a:graphicFrameLocks xmlns:a="http://schemas.openxmlformats.org/drawingml/2006/main" noSelect="1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invisible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52055" cy="10382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n-US" w:eastAsia="en-US"/>
      </w:rPr>
      <mc:AlternateContent>
        <mc:Choice Requires="wps">
          <w:drawing>
            <wp:anchor distT="0" distB="0" distL="0" distR="0" simplePos="0" relativeHeight="251675648" behindDoc="0" locked="0" layoutInCell="1" allowOverlap="1" wp14:anchorId="63CAF0A1" wp14:editId="7B7E3B8F">
              <wp:simplePos x="0" y="0"/>
              <wp:positionH relativeFrom="page">
                <wp:posOffset>5902960</wp:posOffset>
              </wp:positionH>
              <wp:positionV relativeFrom="page">
                <wp:posOffset>10036479</wp:posOffset>
              </wp:positionV>
              <wp:extent cx="1656080" cy="254000"/>
              <wp:effectExtent l="0" t="0" r="1270" b="0"/>
              <wp:wrapSquare wrapText="bothSides"/>
              <wp:docPr id="11" name="footer_page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56080" cy="2540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6B3B812" w14:textId="6BE9B260" w:rsidR="00E82FCA" w:rsidRDefault="00E82FCA">
                          <w:pPr>
                            <w:rPr>
                              <w:noProof/>
                              <w:sz w:val="20"/>
                            </w:rPr>
                          </w:pPr>
                          <w:r>
                            <w:rPr>
                              <w:noProof/>
                              <w:sz w:val="20"/>
                            </w:rPr>
                            <w:t xml:space="preserve">Page </w:t>
                          </w:r>
                          <w:r>
                            <w:rPr>
                              <w:bCs/>
                              <w:noProof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bCs/>
                              <w:noProof/>
                              <w:sz w:val="20"/>
                            </w:rPr>
                            <w:instrText>PAGE  \* Arabic  \* MERGEFORMAT</w:instrText>
                          </w:r>
                          <w:r>
                            <w:rPr>
                              <w:bCs/>
                              <w:noProof/>
                              <w:sz w:val="20"/>
                            </w:rPr>
                            <w:fldChar w:fldCharType="separate"/>
                          </w:r>
                          <w:r w:rsidR="00D6666E">
                            <w:rPr>
                              <w:bCs/>
                              <w:noProof/>
                              <w:sz w:val="20"/>
                            </w:rPr>
                            <w:t>15</w:t>
                          </w:r>
                          <w:r>
                            <w:rPr>
                              <w:bCs/>
                              <w:noProof/>
                              <w:sz w:val="20"/>
                            </w:rPr>
                            <w:fldChar w:fldCharType="end"/>
                          </w:r>
                          <w:r>
                            <w:rPr>
                              <w:noProof/>
                              <w:sz w:val="20"/>
                            </w:rPr>
                            <w:t xml:space="preserve"> of </w:t>
                          </w:r>
                          <w:r>
                            <w:rPr>
                              <w:bCs/>
                              <w:noProof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bCs/>
                              <w:noProof/>
                              <w:sz w:val="20"/>
                            </w:rPr>
                            <w:instrText>NUMPAGES  \* Arabic  \* MERGEFORMAT</w:instrText>
                          </w:r>
                          <w:r>
                            <w:rPr>
                              <w:bCs/>
                              <w:noProof/>
                              <w:sz w:val="20"/>
                            </w:rPr>
                            <w:fldChar w:fldCharType="separate"/>
                          </w:r>
                          <w:r w:rsidR="00D6666E">
                            <w:rPr>
                              <w:bCs/>
                              <w:noProof/>
                              <w:sz w:val="20"/>
                            </w:rPr>
                            <w:t>15</w:t>
                          </w:r>
                          <w:r>
                            <w:rPr>
                              <w:bCs/>
                              <w:noProof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3CAF0A1" id="_x0000_t202" coordsize="21600,21600" o:spt="202" path="m,l,21600r21600,l21600,xe">
              <v:stroke joinstyle="miter"/>
              <v:path gradientshapeok="t" o:connecttype="rect"/>
            </v:shapetype>
            <v:shape id="footer_page2" o:spid="_x0000_s1030" type="#_x0000_t202" style="position:absolute;left:0;text-align:left;margin-left:464.8pt;margin-top:790.25pt;width:130.4pt;height:20pt;z-index:2516756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" stroked="f">
              <v:textbox inset="0,0,0,0">
                <w:txbxContent>
                  <w:p w14:paraId="36B3B812" w14:textId="6BE9B260" w:rsidR="00E82FCA" w:rsidRDefault="00E82FCA">
                    <w:pPr>
                      <w:rPr>
                        <w:noProof/>
                        <w:sz w:val="20"/>
                      </w:rPr>
                    </w:pPr>
                    <w:r>
                      <w:rPr>
                        <w:noProof/>
                        <w:sz w:val="20"/>
                      </w:rPr>
                      <w:t xml:space="preserve">Page </w:t>
                    </w:r>
                    <w:r>
                      <w:rPr>
                        <w:bCs/>
                        <w:noProof/>
                        <w:sz w:val="20"/>
                      </w:rPr>
                      <w:fldChar w:fldCharType="begin"/>
                    </w:r>
                    <w:r>
                      <w:rPr>
                        <w:bCs/>
                        <w:noProof/>
                        <w:sz w:val="20"/>
                      </w:rPr>
                      <w:instrText>PAGE  \* Arabic  \* MERGEFORMAT</w:instrText>
                    </w:r>
                    <w:r>
                      <w:rPr>
                        <w:bCs/>
                        <w:noProof/>
                        <w:sz w:val="20"/>
                      </w:rPr>
                      <w:fldChar w:fldCharType="separate"/>
                    </w:r>
                    <w:r w:rsidR="00D6666E">
                      <w:rPr>
                        <w:bCs/>
                        <w:noProof/>
                        <w:sz w:val="20"/>
                      </w:rPr>
                      <w:t>15</w:t>
                    </w:r>
                    <w:r>
                      <w:rPr>
                        <w:bCs/>
                        <w:noProof/>
                        <w:sz w:val="20"/>
                      </w:rPr>
                      <w:fldChar w:fldCharType="end"/>
                    </w:r>
                    <w:r>
                      <w:rPr>
                        <w:noProof/>
                        <w:sz w:val="20"/>
                      </w:rPr>
                      <w:t xml:space="preserve"> of </w:t>
                    </w:r>
                    <w:r>
                      <w:rPr>
                        <w:bCs/>
                        <w:noProof/>
                        <w:sz w:val="20"/>
                      </w:rPr>
                      <w:fldChar w:fldCharType="begin"/>
                    </w:r>
                    <w:r>
                      <w:rPr>
                        <w:bCs/>
                        <w:noProof/>
                        <w:sz w:val="20"/>
                      </w:rPr>
                      <w:instrText>NUMPAGES  \* Arabic  \* MERGEFORMAT</w:instrText>
                    </w:r>
                    <w:r>
                      <w:rPr>
                        <w:bCs/>
                        <w:noProof/>
                        <w:sz w:val="20"/>
                      </w:rPr>
                      <w:fldChar w:fldCharType="separate"/>
                    </w:r>
                    <w:r w:rsidR="00D6666E">
                      <w:rPr>
                        <w:bCs/>
                        <w:noProof/>
                        <w:sz w:val="20"/>
                      </w:rPr>
                      <w:t>15</w:t>
                    </w:r>
                    <w:r>
                      <w:rPr>
                        <w:bCs/>
                        <w:noProof/>
                        <w:sz w:val="20"/>
                      </w:rPr>
                      <w:fldChar w:fldCharType="end"/>
                    </w:r>
                  </w:p>
                </w:txbxContent>
              </v:textbox>
              <w10:wrap type="square" anchorx="page" anchory="page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1016000" distB="0" distL="0" distR="1270000" simplePos="0" relativeHeight="251679744" behindDoc="0" locked="0" layoutInCell="1" allowOverlap="0" wp14:anchorId="34BFCC72" wp14:editId="3D12EFAE">
              <wp:simplePos x="0" y="0"/>
              <wp:positionH relativeFrom="margin">
                <wp:align>left</wp:align>
              </wp:positionH>
              <wp:positionV relativeFrom="page">
                <wp:posOffset>10052969</wp:posOffset>
              </wp:positionV>
              <wp:extent cx="4832350" cy="406400"/>
              <wp:effectExtent l="0" t="0" r="6350" b="0"/>
              <wp:wrapSquare wrapText="bothSides"/>
              <wp:docPr id="13" name="shape_filename_page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32350" cy="4064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A067D32" w14:textId="77777777" w:rsidR="00E82FCA" w:rsidRDefault="00E82FCA">
                          <w:pPr>
                            <w:jc w:val="right"/>
                            <w:rPr>
                              <w:sz w:val="10"/>
                              <w:szCs w:val="1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4BFCC72" id="shape_filename_page2" o:spid="_x0000_s1031" type="#_x0000_t202" style="position:absolute;left:0;text-align:left;margin-left:0;margin-top:791.55pt;width:380.5pt;height:32pt;z-index:251679744;visibility:visible;mso-wrap-style:square;mso-width-percent:0;mso-height-percent:0;mso-wrap-distance-left:0;mso-wrap-distance-top:80pt;mso-wrap-distance-right:100pt;mso-wrap-distance-bottom:0;mso-position-horizontal:lef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" o:allowoverlap="f" stroked="f">
              <v:textbox inset="0,0,0,0">
                <w:txbxContent>
                  <w:p w14:paraId="2A067D32" w14:textId="77777777" w:rsidR="00E82FCA" w:rsidRDefault="00E82FCA">
                    <w:pPr>
                      <w:jc w:val="right"/>
                      <w:rPr>
                        <w:sz w:val="10"/>
                        <w:szCs w:val="10"/>
                      </w:rPr>
                    </w:pPr>
                  </w:p>
                </w:txbxContent>
              </v:textbox>
              <w10:wrap type="square" anchorx="margin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1AE0D0" w14:textId="77777777" w:rsidR="00E82FCA" w:rsidRDefault="00E82FCA">
    <w:pPr>
      <w:pStyle w:val="Footer"/>
    </w:pPr>
    <w:r>
      <w:rPr>
        <w:noProof/>
        <w:lang w:val="en-US" w:eastAsia="en-US"/>
      </w:rPr>
      <w:drawing>
        <wp:anchor distT="0" distB="0" distL="114300" distR="114300" simplePos="0" relativeHeight="251735040" behindDoc="0" locked="0" layoutInCell="1" allowOverlap="1" wp14:anchorId="7C915693" wp14:editId="6EB33AF6">
          <wp:simplePos x="0" y="0"/>
          <wp:positionH relativeFrom="page">
            <wp:align>right</wp:align>
          </wp:positionH>
          <wp:positionV relativeFrom="paragraph">
            <wp:posOffset>-78740</wp:posOffset>
          </wp:positionV>
          <wp:extent cx="7542530" cy="752475"/>
          <wp:effectExtent l="0" t="0" r="0" b="0"/>
          <wp:wrapNone/>
          <wp:docPr id="115" name="invis_footer"/>
          <wp:cNvGraphicFramePr>
            <a:graphicFrameLocks xmlns:a="http://schemas.openxmlformats.org/drawingml/2006/main" noSelect="1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invisible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42530" cy="7524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n-US" w:eastAsia="en-US"/>
      </w:rPr>
      <mc:AlternateContent>
        <mc:Choice Requires="wps">
          <w:drawing>
            <wp:anchor distT="165100" distB="0" distL="0" distR="0" simplePos="0" relativeHeight="251713536" behindDoc="0" locked="0" layoutInCell="1" allowOverlap="0" wp14:anchorId="6CE9EF6B" wp14:editId="6592C60B">
              <wp:simplePos x="0" y="0"/>
              <wp:positionH relativeFrom="margin">
                <wp:posOffset>57150</wp:posOffset>
              </wp:positionH>
              <wp:positionV relativeFrom="page">
                <wp:posOffset>10052685</wp:posOffset>
              </wp:positionV>
              <wp:extent cx="4832350" cy="406400"/>
              <wp:effectExtent l="0" t="0" r="6350" b="0"/>
              <wp:wrapSquare wrapText="bothSides"/>
              <wp:docPr id="14" name="shape_filename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32350" cy="4064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E748D0A" w14:textId="77777777" w:rsidR="00E82FCA" w:rsidRDefault="00E82FCA">
                          <w:pPr>
                            <w:jc w:val="right"/>
                            <w:rPr>
                              <w:color w:val="FFFFFF" w:themeColor="background1"/>
                              <w:sz w:val="10"/>
                              <w:szCs w:val="1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CE9EF6B" id="_x0000_t202" coordsize="21600,21600" o:spt="202" path="m,l,21600r21600,l21600,xe">
              <v:stroke joinstyle="miter"/>
              <v:path gradientshapeok="t" o:connecttype="rect"/>
            </v:shapetype>
            <v:shape id="shape_filename" o:spid="_x0000_s1035" type="#_x0000_t202" style="position:absolute;margin-left:4.5pt;margin-top:791.55pt;width:380.5pt;height:32pt;z-index:251713536;visibility:visible;mso-wrap-style:square;mso-width-percent:0;mso-height-percent:0;mso-wrap-distance-left:0;mso-wrap-distance-top:13pt;mso-wrap-distance-right:0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" o:allowoverlap="f" stroked="f">
              <v:textbox inset="0,0,0,0">
                <w:txbxContent>
                  <w:p w14:paraId="5E748D0A" w14:textId="77777777" w:rsidR="00E82FCA" w:rsidRDefault="00E82FCA">
                    <w:pPr>
                      <w:jc w:val="right"/>
                      <w:rPr>
                        <w:color w:val="FFFFFF" w:themeColor="background1"/>
                        <w:sz w:val="10"/>
                        <w:szCs w:val="10"/>
                      </w:rPr>
                    </w:pPr>
                  </w:p>
                </w:txbxContent>
              </v:textbox>
              <w10:wrap type="square" anchorx="margin" anchory="page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381000" distB="0" distL="6350000" distR="0" simplePos="0" relativeHeight="251667456" behindDoc="0" locked="0" layoutInCell="1" allowOverlap="0" wp14:anchorId="4AC47CAC" wp14:editId="6EEFA2CE">
              <wp:simplePos x="0" y="0"/>
              <wp:positionH relativeFrom="page">
                <wp:posOffset>5904865</wp:posOffset>
              </wp:positionH>
              <wp:positionV relativeFrom="page">
                <wp:posOffset>10037114</wp:posOffset>
              </wp:positionV>
              <wp:extent cx="1656080" cy="254000"/>
              <wp:effectExtent l="0" t="0" r="1270" b="0"/>
              <wp:wrapSquare wrapText="bothSides"/>
              <wp:docPr id="5" name="footer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56080" cy="2540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C20BB5B" w14:textId="10A37B58" w:rsidR="00E82FCA" w:rsidRDefault="00E82FCA">
                          <w:pPr>
                            <w:rPr>
                              <w:noProof/>
                              <w:sz w:val="20"/>
                              <w:szCs w:val="20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t xml:space="preserve">Page </w:t>
                          </w:r>
                          <w:r>
                            <w:rPr>
                              <w:bCs/>
                              <w:noProof/>
                              <w:sz w:val="20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bCs/>
                              <w:noProof/>
                              <w:sz w:val="20"/>
                              <w:szCs w:val="20"/>
                            </w:rPr>
                            <w:instrText>PAGE  \* Arabic  \* MERGEFORMAT</w:instrText>
                          </w:r>
                          <w:r>
                            <w:rPr>
                              <w:bCs/>
                              <w:noProof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D6666E">
                            <w:rPr>
                              <w:bCs/>
                              <w:noProof/>
                              <w:sz w:val="20"/>
                              <w:szCs w:val="20"/>
                            </w:rPr>
                            <w:t>1</w:t>
                          </w:r>
                          <w:r>
                            <w:rPr>
                              <w:bCs/>
                              <w:noProof/>
                              <w:sz w:val="20"/>
                              <w:szCs w:val="20"/>
                            </w:rPr>
                            <w:fldChar w:fldCharType="end"/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t xml:space="preserve"> of </w:t>
                          </w:r>
                          <w:r>
                            <w:rPr>
                              <w:bCs/>
                              <w:noProof/>
                              <w:sz w:val="20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bCs/>
                              <w:noProof/>
                              <w:sz w:val="20"/>
                              <w:szCs w:val="20"/>
                            </w:rPr>
                            <w:instrText>NUMPAGES  \* Arabic  \* MERGEFORMAT</w:instrText>
                          </w:r>
                          <w:r>
                            <w:rPr>
                              <w:bCs/>
                              <w:noProof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D6666E">
                            <w:rPr>
                              <w:bCs/>
                              <w:noProof/>
                              <w:sz w:val="20"/>
                              <w:szCs w:val="20"/>
                            </w:rPr>
                            <w:t>15</w:t>
                          </w:r>
                          <w:r>
                            <w:rPr>
                              <w:bCs/>
                              <w:noProof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AC47CAC" id="footer" o:spid="_x0000_s1036" type="#_x0000_t202" style="position:absolute;margin-left:464.95pt;margin-top:790.3pt;width:130.4pt;height:20pt;z-index:251667456;visibility:visible;mso-wrap-style:square;mso-width-percent:0;mso-height-percent:0;mso-wrap-distance-left:500pt;mso-wrap-distance-top:30pt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" o:allowoverlap="f" stroked="f">
              <v:textbox inset="0,0,0,0">
                <w:txbxContent>
                  <w:p w14:paraId="7C20BB5B" w14:textId="10A37B58" w:rsidR="00E82FCA" w:rsidRDefault="00E82FCA">
                    <w:pPr>
                      <w:rPr>
                        <w:noProof/>
                        <w:sz w:val="20"/>
                        <w:szCs w:val="20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t xml:space="preserve">Page </w:t>
                    </w:r>
                    <w:r>
                      <w:rPr>
                        <w:bCs/>
                        <w:noProof/>
                        <w:sz w:val="20"/>
                        <w:szCs w:val="20"/>
                      </w:rPr>
                      <w:fldChar w:fldCharType="begin"/>
                    </w:r>
                    <w:r>
                      <w:rPr>
                        <w:bCs/>
                        <w:noProof/>
                        <w:sz w:val="20"/>
                        <w:szCs w:val="20"/>
                      </w:rPr>
                      <w:instrText>PAGE  \* Arabic  \* MERGEFORMAT</w:instrText>
                    </w:r>
                    <w:r>
                      <w:rPr>
                        <w:bCs/>
                        <w:noProof/>
                        <w:sz w:val="20"/>
                        <w:szCs w:val="20"/>
                      </w:rPr>
                      <w:fldChar w:fldCharType="separate"/>
                    </w:r>
                    <w:r w:rsidR="00D6666E">
                      <w:rPr>
                        <w:bCs/>
                        <w:noProof/>
                        <w:sz w:val="20"/>
                        <w:szCs w:val="20"/>
                      </w:rPr>
                      <w:t>1</w:t>
                    </w:r>
                    <w:r>
                      <w:rPr>
                        <w:bCs/>
                        <w:noProof/>
                        <w:sz w:val="20"/>
                        <w:szCs w:val="20"/>
                      </w:rPr>
                      <w:fldChar w:fldCharType="end"/>
                    </w:r>
                    <w:r>
                      <w:rPr>
                        <w:noProof/>
                        <w:sz w:val="20"/>
                        <w:szCs w:val="20"/>
                      </w:rPr>
                      <w:t xml:space="preserve"> of </w:t>
                    </w:r>
                    <w:r>
                      <w:rPr>
                        <w:bCs/>
                        <w:noProof/>
                        <w:sz w:val="20"/>
                        <w:szCs w:val="20"/>
                      </w:rPr>
                      <w:fldChar w:fldCharType="begin"/>
                    </w:r>
                    <w:r>
                      <w:rPr>
                        <w:bCs/>
                        <w:noProof/>
                        <w:sz w:val="20"/>
                        <w:szCs w:val="20"/>
                      </w:rPr>
                      <w:instrText>NUMPAGES  \* Arabic  \* MERGEFORMAT</w:instrText>
                    </w:r>
                    <w:r>
                      <w:rPr>
                        <w:bCs/>
                        <w:noProof/>
                        <w:sz w:val="20"/>
                        <w:szCs w:val="20"/>
                      </w:rPr>
                      <w:fldChar w:fldCharType="separate"/>
                    </w:r>
                    <w:r w:rsidR="00D6666E">
                      <w:rPr>
                        <w:bCs/>
                        <w:noProof/>
                        <w:sz w:val="20"/>
                        <w:szCs w:val="20"/>
                      </w:rPr>
                      <w:t>15</w:t>
                    </w:r>
                    <w:r>
                      <w:rPr>
                        <w:bCs/>
                        <w:noProof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square"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AF66DF7" w14:textId="77777777" w:rsidR="00DC2484" w:rsidRDefault="00DC2484">
      <w:pPr>
        <w:spacing w:line="240" w:lineRule="auto"/>
      </w:pPr>
      <w:r>
        <w:separator/>
      </w:r>
    </w:p>
  </w:footnote>
  <w:footnote w:type="continuationSeparator" w:id="0">
    <w:p w14:paraId="384609D1" w14:textId="77777777" w:rsidR="00DC2484" w:rsidRDefault="00DC248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pPr w:rightFromText="400" w:bottomFromText="512" w:vertAnchor="page" w:horzAnchor="margin" w:tblpX="1" w:tblpY="1843"/>
      <w:tblOverlap w:val="nev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126"/>
      <w:gridCol w:w="2977"/>
      <w:gridCol w:w="2410"/>
    </w:tblGrid>
    <w:tr w:rsidR="00E82FCA" w14:paraId="7B308E39" w14:textId="77777777">
      <w:tc>
        <w:tcPr>
          <w:tcW w:w="2126" w:type="dxa"/>
          <w:tcBorders>
            <w:right w:val="single" w:sz="4" w:space="0" w:color="auto"/>
          </w:tcBorders>
        </w:tcPr>
        <w:p w14:paraId="2C459B94" w14:textId="77777777" w:rsidR="00E82FCA" w:rsidRDefault="00E82FCA">
          <w:pPr>
            <w:spacing w:line="240" w:lineRule="auto"/>
            <w:rPr>
              <w:noProof/>
              <w:spacing w:val="4"/>
              <w:sz w:val="15"/>
              <w:szCs w:val="15"/>
            </w:rPr>
          </w:pPr>
          <w:r>
            <w:rPr>
              <w:noProof/>
              <w:spacing w:val="4"/>
              <w:sz w:val="15"/>
              <w:szCs w:val="15"/>
            </w:rPr>
            <w:t>From</w:t>
          </w:r>
        </w:p>
      </w:tc>
      <w:tc>
        <w:tcPr>
          <w:tcW w:w="2977" w:type="dxa"/>
          <w:tcBorders>
            <w:left w:val="single" w:sz="4" w:space="0" w:color="auto"/>
            <w:right w:val="single" w:sz="4" w:space="0" w:color="auto"/>
          </w:tcBorders>
        </w:tcPr>
        <w:p w14:paraId="056E4C91" w14:textId="77777777" w:rsidR="00E82FCA" w:rsidRDefault="00E82FCA">
          <w:pPr>
            <w:spacing w:line="240" w:lineRule="auto"/>
            <w:ind w:left="136"/>
            <w:rPr>
              <w:noProof/>
              <w:spacing w:val="4"/>
              <w:sz w:val="15"/>
              <w:szCs w:val="15"/>
            </w:rPr>
          </w:pPr>
          <w:r>
            <w:rPr>
              <w:noProof/>
              <w:spacing w:val="4"/>
              <w:sz w:val="15"/>
              <w:szCs w:val="15"/>
            </w:rPr>
            <w:t>Our Reference</w:t>
          </w:r>
        </w:p>
      </w:tc>
      <w:tc>
        <w:tcPr>
          <w:tcW w:w="2410" w:type="dxa"/>
          <w:tcBorders>
            <w:left w:val="single" w:sz="4" w:space="0" w:color="auto"/>
          </w:tcBorders>
        </w:tcPr>
        <w:p w14:paraId="737C1B4F" w14:textId="77777777" w:rsidR="00E82FCA" w:rsidRDefault="00E82FCA">
          <w:pPr>
            <w:spacing w:line="240" w:lineRule="auto"/>
            <w:ind w:left="136"/>
            <w:rPr>
              <w:noProof/>
              <w:spacing w:val="4"/>
              <w:sz w:val="15"/>
              <w:szCs w:val="15"/>
            </w:rPr>
          </w:pPr>
          <w:r>
            <w:rPr>
              <w:noProof/>
              <w:spacing w:val="4"/>
              <w:sz w:val="15"/>
              <w:szCs w:val="15"/>
            </w:rPr>
            <w:t>Tel</w:t>
          </w:r>
        </w:p>
      </w:tc>
    </w:tr>
    <w:tr w:rsidR="00E82FCA" w14:paraId="613492C7" w14:textId="77777777">
      <w:trPr>
        <w:trHeight w:val="272"/>
      </w:trPr>
      <w:tc>
        <w:tcPr>
          <w:tcW w:w="2126" w:type="dxa"/>
          <w:tcBorders>
            <w:right w:val="single" w:sz="4" w:space="0" w:color="auto"/>
          </w:tcBorders>
          <w:tcMar>
            <w:top w:w="17" w:type="dxa"/>
          </w:tcMar>
        </w:tcPr>
        <w:sdt>
          <w:sdtPr>
            <w:rPr>
              <w:noProof/>
              <w:spacing w:val="4"/>
            </w:rPr>
            <w:alias w:val="Variable"/>
            <w:tag w:val="departmentshort"/>
            <w:id w:val="-319191098"/>
            <w:lock w:val="sdtLocked"/>
            <w:placeholder>
              <w:docPart w:val="B855A09E2D52489F93D7C01F6B4C2605"/>
            </w:placeholder>
            <w15:appearance w15:val="hidden"/>
          </w:sdtPr>
          <w:sdtEndPr/>
          <w:sdtContent>
            <w:p w14:paraId="10CD0989" w14:textId="77777777" w:rsidR="00E82FCA" w:rsidRDefault="00E82FCA">
              <w:pPr>
                <w:spacing w:line="272" w:lineRule="exact"/>
                <w:rPr>
                  <w:noProof/>
                  <w:spacing w:val="4"/>
                </w:rPr>
              </w:pPr>
              <w:r>
                <w:rPr>
                  <w:noProof/>
                  <w:spacing w:val="4"/>
                </w:rPr>
                <w:t>RBEI/BSL7</w:t>
              </w:r>
            </w:p>
          </w:sdtContent>
        </w:sdt>
      </w:tc>
      <w:tc>
        <w:tcPr>
          <w:tcW w:w="2977" w:type="dxa"/>
          <w:tcBorders>
            <w:left w:val="single" w:sz="4" w:space="0" w:color="auto"/>
            <w:right w:val="single" w:sz="4" w:space="0" w:color="auto"/>
          </w:tcBorders>
          <w:tcMar>
            <w:top w:w="17" w:type="dxa"/>
          </w:tcMar>
        </w:tcPr>
        <w:sdt>
          <w:sdtPr>
            <w:rPr>
              <w:noProof/>
              <w:spacing w:val="4"/>
            </w:rPr>
            <w:alias w:val="Variable"/>
            <w:tag w:val="username"/>
            <w:id w:val="403192121"/>
            <w:lock w:val="sdtLocked"/>
            <w:placeholder>
              <w:docPart w:val="B855A09E2D52489F93D7C01F6B4C2605"/>
            </w:placeholder>
            <w15:appearance w15:val="hidden"/>
          </w:sdtPr>
          <w:sdtEndPr/>
          <w:sdtContent>
            <w:p w14:paraId="24F384BE" w14:textId="77777777" w:rsidR="00E82FCA" w:rsidRDefault="00E82FCA">
              <w:pPr>
                <w:spacing w:line="272" w:lineRule="exact"/>
                <w:ind w:left="136"/>
                <w:rPr>
                  <w:noProof/>
                  <w:spacing w:val="4"/>
                </w:rPr>
              </w:pPr>
              <w:r>
                <w:rPr>
                  <w:noProof/>
                  <w:spacing w:val="4"/>
                </w:rPr>
                <w:t>Rajeev Kumar Adeete</w:t>
              </w:r>
            </w:p>
          </w:sdtContent>
        </w:sdt>
      </w:tc>
      <w:tc>
        <w:tcPr>
          <w:tcW w:w="2410" w:type="dxa"/>
          <w:tcBorders>
            <w:left w:val="single" w:sz="4" w:space="0" w:color="auto"/>
          </w:tcBorders>
          <w:tcMar>
            <w:top w:w="17" w:type="dxa"/>
          </w:tcMar>
        </w:tcPr>
        <w:sdt>
          <w:sdtPr>
            <w:rPr>
              <w:noProof/>
              <w:spacing w:val="4"/>
            </w:rPr>
            <w:alias w:val="Variable"/>
            <w:tag w:val="phonedirect"/>
            <w:id w:val="-2074033733"/>
            <w:lock w:val="sdtLocked"/>
            <w:placeholder>
              <w:docPart w:val="B855A09E2D52489F93D7C01F6B4C2605"/>
            </w:placeholder>
            <w15:appearance w15:val="hidden"/>
          </w:sdtPr>
          <w:sdtEndPr/>
          <w:sdtContent>
            <w:p w14:paraId="2D383ACD" w14:textId="77777777" w:rsidR="00E82FCA" w:rsidRDefault="00DC2484">
              <w:pPr>
                <w:spacing w:line="272" w:lineRule="exact"/>
                <w:ind w:left="136"/>
                <w:rPr>
                  <w:noProof/>
                  <w:spacing w:val="4"/>
                </w:rPr>
              </w:pPr>
            </w:p>
          </w:sdtContent>
        </w:sdt>
      </w:tc>
    </w:tr>
  </w:tbl>
  <w:p w14:paraId="38EFC0FF" w14:textId="77777777" w:rsidR="00E82FCA" w:rsidRDefault="00E82FCA">
    <w:pPr>
      <w:rPr>
        <w:sz w:val="11"/>
        <w:szCs w:val="11"/>
      </w:rPr>
    </w:pPr>
    <w:r>
      <w:rPr>
        <w:noProof/>
        <w:lang w:val="en-US" w:eastAsia="en-US"/>
      </w:rPr>
      <w:drawing>
        <wp:anchor distT="0" distB="0" distL="114300" distR="114300" simplePos="0" relativeHeight="251737088" behindDoc="0" locked="0" layoutInCell="1" allowOverlap="1" wp14:anchorId="02789D6D" wp14:editId="683C1DD6">
          <wp:simplePos x="0" y="0"/>
          <wp:positionH relativeFrom="page">
            <wp:align>right</wp:align>
          </wp:positionH>
          <wp:positionV relativeFrom="paragraph">
            <wp:posOffset>-521970</wp:posOffset>
          </wp:positionV>
          <wp:extent cx="7552055" cy="2863970"/>
          <wp:effectExtent l="0" t="0" r="0" b="0"/>
          <wp:wrapNone/>
          <wp:docPr id="98" name="invis_header_page2"/>
          <wp:cNvGraphicFramePr>
            <a:graphicFrameLocks xmlns:a="http://schemas.openxmlformats.org/drawingml/2006/main" noSelect="1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invisible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56730" cy="286574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sz w:val="11"/>
        <w:szCs w:val="11"/>
        <w:lang w:val="en-US" w:eastAsia="en-US"/>
      </w:rPr>
      <w:drawing>
        <wp:anchor distT="0" distB="0" distL="0" distR="0" simplePos="0" relativeHeight="251724800" behindDoc="0" locked="0" layoutInCell="1" allowOverlap="1" wp14:anchorId="65518045" wp14:editId="02B2CCA2">
          <wp:simplePos x="0" y="0"/>
          <wp:positionH relativeFrom="page">
            <wp:posOffset>5398770</wp:posOffset>
          </wp:positionH>
          <wp:positionV relativeFrom="page">
            <wp:posOffset>411480</wp:posOffset>
          </wp:positionV>
          <wp:extent cx="348615" cy="359410"/>
          <wp:effectExtent l="0" t="0" r="0" b="2540"/>
          <wp:wrapSquare wrapText="bothSides"/>
          <wp:docPr id="99" name="pic_logo_fi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_bosch_anker_col.png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-3210"/>
                  <a:stretch/>
                </pic:blipFill>
                <pic:spPr bwMode="auto">
                  <a:xfrm>
                    <a:off x="0" y="0"/>
                    <a:ext cx="348615" cy="35941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sz w:val="11"/>
        <w:szCs w:val="11"/>
        <w:lang w:val="en-US" w:eastAsia="en-US"/>
      </w:rPr>
      <w:drawing>
        <wp:anchor distT="0" distB="0" distL="0" distR="0" simplePos="0" relativeHeight="251725824" behindDoc="0" locked="0" layoutInCell="1" allowOverlap="1" wp14:anchorId="2061161B" wp14:editId="4799C694">
          <wp:simplePos x="0" y="0"/>
          <wp:positionH relativeFrom="page">
            <wp:posOffset>5885180</wp:posOffset>
          </wp:positionH>
          <wp:positionV relativeFrom="page">
            <wp:posOffset>360045</wp:posOffset>
          </wp:positionV>
          <wp:extent cx="1320165" cy="370205"/>
          <wp:effectExtent l="0" t="0" r="0" b="0"/>
          <wp:wrapSquare wrapText="bothSides"/>
          <wp:docPr id="100" name="pic_logo_fi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logo_bosch_bw.png"/>
                  <pic:cNvPicPr/>
                </pic:nvPicPr>
                <pic:blipFill rotWithShape="1"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" t="-44665" r="-21357" b="-1"/>
                  <a:stretch/>
                </pic:blipFill>
                <pic:spPr bwMode="auto">
                  <a:xfrm>
                    <a:off x="0" y="0"/>
                    <a:ext cx="1320165" cy="37020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sz w:val="11"/>
        <w:szCs w:val="11"/>
        <w:lang w:val="en-US" w:eastAsia="en-US"/>
      </w:rPr>
      <w:drawing>
        <wp:anchor distT="0" distB="0" distL="0" distR="0" simplePos="0" relativeHeight="251726848" behindDoc="0" locked="0" layoutInCell="1" allowOverlap="1" wp14:anchorId="7163F228" wp14:editId="224DD2EE">
          <wp:simplePos x="0" y="0"/>
          <wp:positionH relativeFrom="page">
            <wp:posOffset>5690235</wp:posOffset>
          </wp:positionH>
          <wp:positionV relativeFrom="page">
            <wp:posOffset>360045</wp:posOffset>
          </wp:positionV>
          <wp:extent cx="1511935" cy="371475"/>
          <wp:effectExtent l="0" t="0" r="0" b="9525"/>
          <wp:wrapSquare wrapText="bothSides"/>
          <wp:docPr id="101" name="pic_logo_fix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logo_elm_col.png"/>
                  <pic:cNvPicPr preferRelativeResize="0"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/>
                </pic:blipFill>
                <pic:spPr bwMode="auto">
                  <a:xfrm>
                    <a:off x="0" y="0"/>
                    <a:ext cx="1511935" cy="37147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sz w:val="11"/>
        <w:szCs w:val="11"/>
        <w:lang w:val="en-US" w:eastAsia="en-US"/>
      </w:rPr>
      <w:drawing>
        <wp:anchor distT="0" distB="0" distL="0" distR="0" simplePos="0" relativeHeight="251727872" behindDoc="0" locked="0" layoutInCell="1" allowOverlap="1" wp14:anchorId="1EA1CB9B" wp14:editId="400CB64D">
          <wp:simplePos x="0" y="0"/>
          <wp:positionH relativeFrom="page">
            <wp:posOffset>792480</wp:posOffset>
          </wp:positionH>
          <wp:positionV relativeFrom="page">
            <wp:posOffset>453390</wp:posOffset>
          </wp:positionV>
          <wp:extent cx="2042160" cy="359410"/>
          <wp:effectExtent l="0" t="0" r="0" b="2540"/>
          <wp:wrapSquare wrapText="bothSides"/>
          <wp:docPr id="102" name="pic_logo_fix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logo_junkers_bw.png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42160" cy="3594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sz w:val="11"/>
        <w:szCs w:val="11"/>
        <w:lang w:val="en-US" w:eastAsia="en-US"/>
      </w:rPr>
      <w:drawing>
        <wp:anchor distT="0" distB="0" distL="0" distR="0" simplePos="0" relativeHeight="251728896" behindDoc="0" locked="0" layoutInCell="1" allowOverlap="1" wp14:anchorId="42BA7C44" wp14:editId="073E23CF">
          <wp:simplePos x="0" y="0"/>
          <wp:positionH relativeFrom="page">
            <wp:posOffset>5921375</wp:posOffset>
          </wp:positionH>
          <wp:positionV relativeFrom="page">
            <wp:posOffset>360045</wp:posOffset>
          </wp:positionV>
          <wp:extent cx="1280795" cy="476885"/>
          <wp:effectExtent l="0" t="0" r="0" b="0"/>
          <wp:wrapSquare wrapText="bothSides"/>
          <wp:docPr id="103" name="pic_logo_fix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" name="logo_skil_col.png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80795" cy="4768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sz w:val="11"/>
        <w:szCs w:val="11"/>
        <w:lang w:val="en-US" w:eastAsia="en-US"/>
      </w:rPr>
      <mc:AlternateContent>
        <mc:Choice Requires="wps">
          <w:drawing>
            <wp:anchor distT="0" distB="0" distL="114300" distR="114300" simplePos="0" relativeHeight="251729920" behindDoc="1" locked="0" layoutInCell="1" allowOverlap="1" wp14:anchorId="75F06D46" wp14:editId="239D15A9">
              <wp:simplePos x="0" y="0"/>
              <wp:positionH relativeFrom="page">
                <wp:align>right</wp:align>
              </wp:positionH>
              <wp:positionV relativeFrom="page">
                <wp:posOffset>730885</wp:posOffset>
              </wp:positionV>
              <wp:extent cx="1656080" cy="1404620"/>
              <wp:effectExtent l="0" t="0" r="1270" b="0"/>
              <wp:wrapNone/>
              <wp:docPr id="9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5608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A45AE3F" w14:textId="77777777" w:rsidR="00E82FCA" w:rsidRDefault="00E82FCA">
                          <w:pPr>
                            <w:spacing w:line="227" w:lineRule="exact"/>
                            <w:rPr>
                              <w:noProof/>
                              <w:sz w:val="15"/>
                              <w:szCs w:val="15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75F06D46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79.2pt;margin-top:57.55pt;width:130.4pt;height:110.6pt;z-index:-251586560;visibility:visible;mso-wrap-style:square;mso-width-percent:0;mso-height-percent:200;mso-wrap-distance-left:9pt;mso-wrap-distance-top:0;mso-wrap-distance-right:9pt;mso-wrap-distance-bottom:0;mso-position-horizontal:right;mso-position-horizontal-relative:page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" stroked="f">
              <v:textbox style="mso-fit-shape-to-text:t" inset="0,0,0,0">
                <w:txbxContent>
                  <w:p w14:paraId="7A45AE3F" w14:textId="77777777" w:rsidR="00E82FCA" w:rsidRDefault="00E82FCA">
                    <w:pPr>
                      <w:spacing w:line="227" w:lineRule="exact"/>
                      <w:rPr>
                        <w:noProof/>
                        <w:sz w:val="15"/>
                        <w:szCs w:val="15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11"/>
        <w:szCs w:val="11"/>
        <w:lang w:val="en-US" w:eastAsia="en-US"/>
      </w:rPr>
      <w:drawing>
        <wp:anchor distT="0" distB="0" distL="114300" distR="114300" simplePos="0" relativeHeight="251730944" behindDoc="1" locked="0" layoutInCell="1" allowOverlap="1" wp14:anchorId="5C54B85A" wp14:editId="39314B3C">
          <wp:simplePos x="0" y="0"/>
          <wp:positionH relativeFrom="page">
            <wp:posOffset>5917565</wp:posOffset>
          </wp:positionH>
          <wp:positionV relativeFrom="page">
            <wp:posOffset>360045</wp:posOffset>
          </wp:positionV>
          <wp:extent cx="1280795" cy="444500"/>
          <wp:effectExtent l="0" t="0" r="0" b="0"/>
          <wp:wrapNone/>
          <wp:docPr id="104" name="pic_logo_fix_page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logo_moehwald_col.png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80795" cy="4445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sz w:val="11"/>
        <w:szCs w:val="11"/>
        <w:lang w:val="en-US" w:eastAsia="en-US"/>
      </w:rPr>
      <w:drawing>
        <wp:anchor distT="0" distB="0" distL="114300" distR="114300" simplePos="0" relativeHeight="251731968" behindDoc="0" locked="0" layoutInCell="1" allowOverlap="1" wp14:anchorId="331FFDE9" wp14:editId="6D5CA790">
          <wp:simplePos x="0" y="0"/>
          <wp:positionH relativeFrom="page">
            <wp:posOffset>5775960</wp:posOffset>
          </wp:positionH>
          <wp:positionV relativeFrom="page">
            <wp:posOffset>360045</wp:posOffset>
          </wp:positionV>
          <wp:extent cx="1426845" cy="416560"/>
          <wp:effectExtent l="0" t="0" r="0" b="2540"/>
          <wp:wrapNone/>
          <wp:docPr id="105" name="pic_logo_fix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" name="logo_bms_bw.png"/>
                  <pic:cNvPicPr preferRelativeResize="0"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-83547"/>
                  <a:stretch/>
                </pic:blipFill>
                <pic:spPr>
                  <a:xfrm>
                    <a:off x="0" y="0"/>
                    <a:ext cx="1426845" cy="4165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Times New Roman" w:hAnsi="Times New Roman" w:cs="Times New Roman"/>
        <w:noProof/>
        <w:sz w:val="24"/>
        <w:szCs w:val="24"/>
        <w:lang w:val="en-US" w:eastAsia="en-US"/>
      </w:rPr>
      <mc:AlternateContent>
        <mc:Choice Requires="wps">
          <w:drawing>
            <wp:anchor distT="0" distB="0" distL="0" distR="0" simplePos="0" relativeHeight="251711488" behindDoc="0" locked="0" layoutInCell="1" allowOverlap="1" wp14:anchorId="169529F0" wp14:editId="7376A1F1">
              <wp:simplePos x="0" y="0"/>
              <wp:positionH relativeFrom="page">
                <wp:posOffset>791845</wp:posOffset>
              </wp:positionH>
              <wp:positionV relativeFrom="page">
                <wp:posOffset>451485</wp:posOffset>
              </wp:positionV>
              <wp:extent cx="4410710" cy="360045"/>
              <wp:effectExtent l="0" t="0" r="8890" b="1905"/>
              <wp:wrapSquare wrapText="bothSides"/>
              <wp:docPr id="8" name="Textfeld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10710" cy="36004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90C876B" w14:textId="77777777" w:rsidR="00E82FCA" w:rsidRDefault="00E82FCA">
                          <w:pPr>
                            <w:rPr>
                              <w:noProof/>
                              <w:spacing w:val="8"/>
                              <w:sz w:val="24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69529F0" id="Textfeld 8" o:spid="_x0000_s1027" type="#_x0000_t202" style="position:absolute;margin-left:62.35pt;margin-top:35.55pt;width:347.3pt;height:28.35pt;z-index:2517114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" stroked="f">
              <v:textbox inset="0,0,0,0">
                <w:txbxContent>
                  <w:p w14:paraId="090C876B" w14:textId="77777777" w:rsidR="00E82FCA" w:rsidRDefault="00E82FCA">
                    <w:pPr>
                      <w:rPr>
                        <w:noProof/>
                        <w:spacing w:val="8"/>
                        <w:sz w:val="24"/>
                        <w:szCs w:val="24"/>
                      </w:rPr>
                    </w:pPr>
                  </w:p>
                </w:txbxContent>
              </v:textbox>
              <w10:wrap type="square" anchorx="page" anchory="page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285750" distL="0" distR="1270000" simplePos="0" relativeHeight="251677696" behindDoc="0" locked="0" layoutInCell="1" allowOverlap="0" wp14:anchorId="292F9EE0" wp14:editId="22EEC8D3">
              <wp:simplePos x="0" y="0"/>
              <wp:positionH relativeFrom="margin">
                <wp:posOffset>0</wp:posOffset>
              </wp:positionH>
              <wp:positionV relativeFrom="page">
                <wp:posOffset>1805305</wp:posOffset>
              </wp:positionV>
              <wp:extent cx="4967605" cy="577215"/>
              <wp:effectExtent l="0" t="0" r="4445" b="0"/>
              <wp:wrapSquare wrapText="bothSides"/>
              <wp:docPr id="12" name="header_page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67605" cy="57721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E0CFAD2" w14:textId="77777777" w:rsidR="00E82FCA" w:rsidRDefault="00E82FCA">
                          <w:pPr>
                            <w:spacing w:line="295" w:lineRule="exact"/>
                            <w:rPr>
                              <w:noProof/>
                              <w:sz w:val="15"/>
                              <w:szCs w:val="15"/>
                            </w:rPr>
                          </w:pPr>
                          <w:r>
                            <w:rPr>
                              <w:noProof/>
                              <w:sz w:val="15"/>
                              <w:szCs w:val="15"/>
                            </w:rPr>
                            <w:t>Requirements specification</w:t>
                          </w:r>
                        </w:p>
                        <w:p w14:paraId="62FF204E" w14:textId="77777777" w:rsidR="00E82FCA" w:rsidRDefault="00DC2484">
                          <w:pPr>
                            <w:rPr>
                              <w:noProof/>
                              <w:sz w:val="15"/>
                              <w:szCs w:val="15"/>
                            </w:rPr>
                          </w:pPr>
                          <w:sdt>
                            <w:sdtPr>
                              <w:rPr>
                                <w:noProof/>
                                <w:sz w:val="15"/>
                                <w:szCs w:val="15"/>
                              </w:rPr>
                              <w:alias w:val="Variable"/>
                              <w:tag w:val="topic"/>
                              <w:id w:val="521206725"/>
                              <w:lock w:val="sdtLocked"/>
                              <w:placeholder>
                                <w:docPart w:val="61E15D2DB80341AEAF34235826EF604A"/>
                              </w:placeholder>
                              <w15:appearance w15:val="hidden"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noProof/>
                                    <w:sz w:val="15"/>
                                    <w:szCs w:val="15"/>
                                  </w:rPr>
                                  <w:alias w:val="Platzhalter"/>
                                  <w:tag w:val="plh_topic"/>
                                  <w:id w:val="1902241401"/>
                                  <w:placeholder>
                                    <w:docPart w:val="0147EDDC2BC24316A7F42E91C42CC3A0"/>
                                  </w:placeholder>
                                  <w:temporary/>
                                  <w15:appearance w15:val="hidden"/>
                                </w:sdtPr>
                                <w:sdtEndPr/>
                                <w:sdtContent>
                                  <w:r w:rsidR="00E82FCA">
                                    <w:rPr>
                                      <w:noProof/>
                                      <w:color w:val="FFFFFF" w:themeColor="background1"/>
                                      <w:sz w:val="15"/>
                                      <w:szCs w:val="15"/>
                                    </w:rPr>
                                    <w:t>Please enter topic</w:t>
                                  </w:r>
                                </w:sdtContent>
                              </w:sdt>
                            </w:sdtContent>
                          </w:sdt>
                          <w:r w:rsidR="00E82FCA">
                            <w:rPr>
                              <w:noProof/>
                              <w:sz w:val="15"/>
                              <w:szCs w:val="15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92F9EE0" id="header_page2" o:spid="_x0000_s1028" type="#_x0000_t202" style="position:absolute;margin-left:0;margin-top:142.15pt;width:391.15pt;height:45.45pt;z-index:251677696;visibility:visible;mso-wrap-style:square;mso-width-percent:0;mso-height-percent:0;mso-wrap-distance-left:0;mso-wrap-distance-top:0;mso-wrap-distance-right:100pt;mso-wrap-distance-bottom:22.5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" o:allowoverlap="f" stroked="f">
              <v:textbox style="mso-fit-shape-to-text:t" inset="0,0,0,0">
                <w:txbxContent>
                  <w:p w14:paraId="4E0CFAD2" w14:textId="77777777" w:rsidR="00E82FCA" w:rsidRDefault="00E82FCA">
                    <w:pPr>
                      <w:spacing w:line="295" w:lineRule="exact"/>
                      <w:rPr>
                        <w:noProof/>
                        <w:sz w:val="15"/>
                        <w:szCs w:val="15"/>
                      </w:rPr>
                    </w:pPr>
                    <w:r>
                      <w:rPr>
                        <w:noProof/>
                        <w:sz w:val="15"/>
                        <w:szCs w:val="15"/>
                      </w:rPr>
                      <w:t>Requirements specification</w:t>
                    </w:r>
                  </w:p>
                  <w:p w14:paraId="62FF204E" w14:textId="77777777" w:rsidR="00E82FCA" w:rsidRDefault="00DC2484">
                    <w:pPr>
                      <w:rPr>
                        <w:noProof/>
                        <w:sz w:val="15"/>
                        <w:szCs w:val="15"/>
                      </w:rPr>
                    </w:pPr>
                    <w:sdt>
                      <w:sdtPr>
                        <w:rPr>
                          <w:noProof/>
                          <w:sz w:val="15"/>
                          <w:szCs w:val="15"/>
                        </w:rPr>
                        <w:alias w:val="Variable"/>
                        <w:tag w:val="topic"/>
                        <w:id w:val="521206725"/>
                        <w:lock w:val="sdtLocked"/>
                        <w:placeholder>
                          <w:docPart w:val="61E15D2DB80341AEAF34235826EF604A"/>
                        </w:placeholder>
                        <w15:appearance w15:val="hidden"/>
                      </w:sdtPr>
                      <w:sdtEndPr/>
                      <w:sdtContent>
                        <w:sdt>
                          <w:sdtPr>
                            <w:rPr>
                              <w:noProof/>
                              <w:sz w:val="15"/>
                              <w:szCs w:val="15"/>
                            </w:rPr>
                            <w:alias w:val="Platzhalter"/>
                            <w:tag w:val="plh_topic"/>
                            <w:id w:val="1902241401"/>
                            <w:placeholder>
                              <w:docPart w:val="0147EDDC2BC24316A7F42E91C42CC3A0"/>
                            </w:placeholder>
                            <w:temporary/>
                            <w15:appearance w15:val="hidden"/>
                          </w:sdtPr>
                          <w:sdtEndPr/>
                          <w:sdtContent>
                            <w:r w:rsidR="00E82FCA">
                              <w:rPr>
                                <w:noProof/>
                                <w:color w:val="FFFFFF" w:themeColor="background1"/>
                                <w:sz w:val="15"/>
                                <w:szCs w:val="15"/>
                              </w:rPr>
                              <w:t>Please enter topic</w:t>
                            </w:r>
                          </w:sdtContent>
                        </w:sdt>
                      </w:sdtContent>
                    </w:sdt>
                    <w:r w:rsidR="00E82FCA">
                      <w:rPr>
                        <w:noProof/>
                        <w:sz w:val="15"/>
                        <w:szCs w:val="15"/>
                      </w:rPr>
                      <w:t xml:space="preserve"> </w:t>
                    </w:r>
                  </w:p>
                </w:txbxContent>
              </v:textbox>
              <w10:wrap type="square" anchorx="margin" anchory="page"/>
            </v:shape>
          </w:pict>
        </mc:Fallback>
      </mc:AlternateContent>
    </w:r>
    <w:r>
      <w:rPr>
        <w:noProof/>
        <w:sz w:val="11"/>
        <w:szCs w:val="11"/>
        <w:lang w:val="en-US" w:eastAsia="en-US"/>
      </w:rPr>
      <mc:AlternateContent>
        <mc:Choice Requires="wps">
          <w:drawing>
            <wp:anchor distT="45720" distB="0" distL="114300" distR="114300" simplePos="0" relativeHeight="251673600" behindDoc="0" locked="0" layoutInCell="1" allowOverlap="1" wp14:anchorId="3D9B0B23" wp14:editId="0007184F">
              <wp:simplePos x="0" y="0"/>
              <wp:positionH relativeFrom="page">
                <wp:posOffset>5900420</wp:posOffset>
              </wp:positionH>
              <wp:positionV relativeFrom="page">
                <wp:posOffset>1164590</wp:posOffset>
              </wp:positionV>
              <wp:extent cx="1656080" cy="1404620"/>
              <wp:effectExtent l="0" t="0" r="1270" b="0"/>
              <wp:wrapSquare wrapText="bothSides"/>
              <wp:docPr id="6" name="date_page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5608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F6C2F5D" w14:textId="77777777" w:rsidR="00E82FCA" w:rsidRDefault="00E82FCA">
                          <w:pPr>
                            <w:spacing w:after="40" w:line="240" w:lineRule="auto"/>
                            <w:rPr>
                              <w:noProof/>
                              <w:sz w:val="15"/>
                              <w:szCs w:val="15"/>
                            </w:rPr>
                          </w:pPr>
                          <w:r>
                            <w:rPr>
                              <w:noProof/>
                              <w:sz w:val="15"/>
                              <w:szCs w:val="15"/>
                            </w:rPr>
                            <w:t>Schillerhöhe</w:t>
                          </w:r>
                        </w:p>
                        <w:sdt>
                          <w:sdtPr>
                            <w:rPr>
                              <w:noProof/>
                            </w:rPr>
                            <w:alias w:val="Variable"/>
                            <w:tag w:val="dyn_date"/>
                            <w:id w:val="-1205169809"/>
                            <w:lock w:val="sdtLocked"/>
                            <w:placeholder>
                              <w:docPart w:val="61E15D2DB80341AEAF34235826EF604A"/>
                            </w:placeholder>
                            <w15:appearance w15:val="hidden"/>
                          </w:sdtPr>
                          <w:sdtEndPr/>
                          <w:sdtContent>
                            <w:p w14:paraId="4461BE0E" w14:textId="77777777" w:rsidR="00E82FCA" w:rsidRDefault="00E82FCA">
                              <w:pPr>
                                <w:spacing w:after="40" w:line="240" w:lineRule="auto"/>
                                <w:rPr>
                                  <w:noProof/>
                                </w:rPr>
                              </w:pPr>
                              <w:r>
                                <w:rPr>
                                  <w:noProof/>
                                </w:rPr>
                                <w:t>21 April 2020</w:t>
                              </w:r>
                            </w:p>
                          </w:sdtContent>
                        </w:sdt>
                        <w:p w14:paraId="74C4EC8F" w14:textId="77777777" w:rsidR="00E82FCA" w:rsidRDefault="00DC2484">
                          <w:pPr>
                            <w:spacing w:after="40" w:line="240" w:lineRule="auto"/>
                            <w:rPr>
                              <w:noProof/>
                            </w:rPr>
                          </w:pPr>
                          <w:sdt>
                            <w:sdtPr>
                              <w:rPr>
                                <w:noProof/>
                              </w:rPr>
                              <w:alias w:val="Wegfallvar"/>
                              <w:tag w:val="tr_nr"/>
                              <w:id w:val="-155998646"/>
                              <w:lock w:val="sdtLocked"/>
                              <w:placeholder>
                                <w:docPart w:val="61E15D2DB80341AEAF34235826EF604A"/>
                              </w:placeholder>
                              <w15:appearance w15:val="hidden"/>
                            </w:sdtPr>
                            <w:sdtEndPr/>
                            <w:sdtContent/>
                          </w:sdt>
                          <w:r w:rsidR="00E82FCA">
                            <w:rPr>
                              <w:noProof/>
                            </w:rPr>
                            <w:t xml:space="preserve"> </w:t>
                          </w:r>
                          <w:sdt>
                            <w:sdtPr>
                              <w:rPr>
                                <w:noProof/>
                              </w:rPr>
                              <w:alias w:val="Variable"/>
                              <w:tag w:val="docnr"/>
                              <w:id w:val="-1275243310"/>
                              <w:lock w:val="sdtLocked"/>
                              <w:placeholder>
                                <w:docPart w:val="61E15D2DB80341AEAF34235826EF604A"/>
                              </w:placeholder>
                              <w15:appearance w15:val="hidden"/>
                            </w:sdtPr>
                            <w:sdtEndPr/>
                            <w:sdtContent/>
                          </w:sdt>
                        </w:p>
                      </w:txbxContent>
                    </wps:txbx>
                    <wps:bodyPr rot="0" vert="horz" wrap="square" lIns="0" tIns="0" rIns="0" bIns="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3D9B0B23" id="date_page2" o:spid="_x0000_s1029" type="#_x0000_t202" style="position:absolute;margin-left:464.6pt;margin-top:91.7pt;width:130.4pt;height:110.6pt;z-index:251673600;visibility:visible;mso-wrap-style:square;mso-width-percent:0;mso-height-percent:200;mso-wrap-distance-left:9pt;mso-wrap-distance-top:3.6pt;mso-wrap-distance-right:9pt;mso-wrap-distance-bottom:0;mso-position-horizontal:absolute;mso-position-horizontal-relative:page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" stroked="f">
              <v:textbox style="mso-fit-shape-to-text:t" inset="0,0,0,0">
                <w:txbxContent>
                  <w:p w14:paraId="0F6C2F5D" w14:textId="77777777" w:rsidR="00E82FCA" w:rsidRDefault="00E82FCA">
                    <w:pPr>
                      <w:spacing w:after="40" w:line="240" w:lineRule="auto"/>
                      <w:rPr>
                        <w:noProof/>
                        <w:sz w:val="15"/>
                        <w:szCs w:val="15"/>
                      </w:rPr>
                    </w:pPr>
                    <w:r>
                      <w:rPr>
                        <w:noProof/>
                        <w:sz w:val="15"/>
                        <w:szCs w:val="15"/>
                      </w:rPr>
                      <w:t>Schillerhöhe</w:t>
                    </w:r>
                  </w:p>
                  <w:sdt>
                    <w:sdtPr>
                      <w:rPr>
                        <w:noProof/>
                      </w:rPr>
                      <w:alias w:val="Variable"/>
                      <w:tag w:val="dyn_date"/>
                      <w:id w:val="-1205169809"/>
                      <w:lock w:val="sdtLocked"/>
                      <w:placeholder>
                        <w:docPart w:val="61E15D2DB80341AEAF34235826EF604A"/>
                      </w:placeholder>
                      <w15:appearance w15:val="hidden"/>
                    </w:sdtPr>
                    <w:sdtEndPr/>
                    <w:sdtContent>
                      <w:p w14:paraId="4461BE0E" w14:textId="77777777" w:rsidR="00E82FCA" w:rsidRDefault="00E82FCA">
                        <w:pPr>
                          <w:spacing w:after="40" w:line="240" w:lineRule="auto"/>
                          <w:rPr>
                            <w:noProof/>
                          </w:rPr>
                        </w:pPr>
                        <w:r>
                          <w:rPr>
                            <w:noProof/>
                          </w:rPr>
                          <w:t>21 April 2020</w:t>
                        </w:r>
                      </w:p>
                    </w:sdtContent>
                  </w:sdt>
                  <w:p w14:paraId="74C4EC8F" w14:textId="77777777" w:rsidR="00E82FCA" w:rsidRDefault="00DC2484">
                    <w:pPr>
                      <w:spacing w:after="40" w:line="240" w:lineRule="auto"/>
                      <w:rPr>
                        <w:noProof/>
                      </w:rPr>
                    </w:pPr>
                    <w:sdt>
                      <w:sdtPr>
                        <w:rPr>
                          <w:noProof/>
                        </w:rPr>
                        <w:alias w:val="Wegfallvar"/>
                        <w:tag w:val="tr_nr"/>
                        <w:id w:val="-155998646"/>
                        <w:lock w:val="sdtLocked"/>
                        <w:placeholder>
                          <w:docPart w:val="61E15D2DB80341AEAF34235826EF604A"/>
                        </w:placeholder>
                        <w15:appearance w15:val="hidden"/>
                      </w:sdtPr>
                      <w:sdtEndPr/>
                      <w:sdtContent/>
                    </w:sdt>
                    <w:r w:rsidR="00E82FCA">
                      <w:rPr>
                        <w:noProof/>
                      </w:rPr>
                      <w:t xml:space="preserve"> </w:t>
                    </w:r>
                    <w:sdt>
                      <w:sdtPr>
                        <w:rPr>
                          <w:noProof/>
                        </w:rPr>
                        <w:alias w:val="Variable"/>
                        <w:tag w:val="docnr"/>
                        <w:id w:val="-1275243310"/>
                        <w:lock w:val="sdtLocked"/>
                        <w:placeholder>
                          <w:docPart w:val="61E15D2DB80341AEAF34235826EF604A"/>
                        </w:placeholder>
                        <w15:appearance w15:val="hidden"/>
                      </w:sdtPr>
                      <w:sdtEndPr/>
                      <w:sdtContent/>
                    </w:sdt>
                  </w:p>
                </w:txbxContent>
              </v:textbox>
              <w10:wrap type="square" anchorx="page" anchory="page"/>
            </v:shape>
          </w:pict>
        </mc:Fallback>
      </mc:AlternateContent>
    </w:r>
    <w:r>
      <w:rPr>
        <w:noProof/>
        <w:sz w:val="11"/>
        <w:szCs w:val="11"/>
        <w:lang w:val="en-US" w:eastAsia="en-US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2B3C32F7" wp14:editId="3F7C0446">
              <wp:simplePos x="0" y="0"/>
              <wp:positionH relativeFrom="margin">
                <wp:posOffset>-662305</wp:posOffset>
              </wp:positionH>
              <wp:positionV relativeFrom="page">
                <wp:posOffset>5346065</wp:posOffset>
              </wp:positionV>
              <wp:extent cx="179705" cy="0"/>
              <wp:effectExtent l="0" t="0" r="0" b="0"/>
              <wp:wrapNone/>
              <wp:docPr id="7" name="Gerader Verbinde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79705" cy="0"/>
                      </a:xfrm>
                      <a:prstGeom prst="line">
                        <a:avLst/>
                      </a:prstGeom>
                      <a:ln w="63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1AE2BF57" id="Gerader Verbinder 7" o:spid="_x0000_s1026" style="position:absolute;z-index:25167257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width-relative:margin" from="-52.15pt,420.95pt" to="-38pt,4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" strokecolor="black [3213]" strokeweight=".5pt">
              <w10:wrap anchorx="margin" anchory="page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pPr w:rightFromText="2000" w:bottomFromText="510" w:vertAnchor="page" w:horzAnchor="page" w:tblpX="1279" w:tblpY="1843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126"/>
      <w:gridCol w:w="2977"/>
      <w:gridCol w:w="2410"/>
    </w:tblGrid>
    <w:tr w:rsidR="00E82FCA" w14:paraId="05AF8E0C" w14:textId="77777777">
      <w:tc>
        <w:tcPr>
          <w:tcW w:w="2126" w:type="dxa"/>
          <w:tcBorders>
            <w:right w:val="single" w:sz="4" w:space="0" w:color="auto"/>
          </w:tcBorders>
        </w:tcPr>
        <w:p w14:paraId="54A9AAF6" w14:textId="77777777" w:rsidR="00E82FCA" w:rsidRDefault="00E82FCA">
          <w:pPr>
            <w:spacing w:line="240" w:lineRule="auto"/>
            <w:rPr>
              <w:noProof/>
              <w:spacing w:val="4"/>
              <w:sz w:val="15"/>
              <w:szCs w:val="15"/>
            </w:rPr>
          </w:pPr>
          <w:r>
            <w:rPr>
              <w:noProof/>
              <w:spacing w:val="4"/>
              <w:sz w:val="15"/>
              <w:szCs w:val="15"/>
            </w:rPr>
            <w:t>From</w:t>
          </w:r>
        </w:p>
      </w:tc>
      <w:tc>
        <w:tcPr>
          <w:tcW w:w="2977" w:type="dxa"/>
          <w:tcBorders>
            <w:left w:val="single" w:sz="4" w:space="0" w:color="auto"/>
            <w:right w:val="single" w:sz="4" w:space="0" w:color="auto"/>
          </w:tcBorders>
        </w:tcPr>
        <w:p w14:paraId="0C106FEB" w14:textId="77777777" w:rsidR="00E82FCA" w:rsidRDefault="00E82FCA">
          <w:pPr>
            <w:spacing w:line="240" w:lineRule="auto"/>
            <w:ind w:left="136"/>
            <w:rPr>
              <w:noProof/>
              <w:spacing w:val="4"/>
              <w:sz w:val="15"/>
              <w:szCs w:val="15"/>
            </w:rPr>
          </w:pPr>
          <w:r>
            <w:rPr>
              <w:noProof/>
              <w:spacing w:val="4"/>
              <w:sz w:val="15"/>
              <w:szCs w:val="15"/>
            </w:rPr>
            <w:t>Our Reference</w:t>
          </w:r>
        </w:p>
      </w:tc>
      <w:tc>
        <w:tcPr>
          <w:tcW w:w="2410" w:type="dxa"/>
          <w:tcBorders>
            <w:left w:val="single" w:sz="4" w:space="0" w:color="auto"/>
          </w:tcBorders>
        </w:tcPr>
        <w:p w14:paraId="6DA247F6" w14:textId="77777777" w:rsidR="00E82FCA" w:rsidRDefault="00E82FCA">
          <w:pPr>
            <w:spacing w:line="240" w:lineRule="auto"/>
            <w:ind w:left="136"/>
            <w:rPr>
              <w:noProof/>
              <w:spacing w:val="4"/>
              <w:sz w:val="15"/>
              <w:szCs w:val="15"/>
            </w:rPr>
          </w:pPr>
          <w:r>
            <w:rPr>
              <w:noProof/>
              <w:spacing w:val="4"/>
              <w:sz w:val="15"/>
              <w:szCs w:val="15"/>
            </w:rPr>
            <w:t>Tel</w:t>
          </w:r>
        </w:p>
      </w:tc>
    </w:tr>
    <w:tr w:rsidR="00E82FCA" w14:paraId="55B22B78" w14:textId="77777777">
      <w:trPr>
        <w:trHeight w:val="272"/>
      </w:trPr>
      <w:tc>
        <w:tcPr>
          <w:tcW w:w="2126" w:type="dxa"/>
          <w:tcBorders>
            <w:right w:val="single" w:sz="4" w:space="0" w:color="auto"/>
          </w:tcBorders>
          <w:tcMar>
            <w:top w:w="17" w:type="dxa"/>
          </w:tcMar>
        </w:tcPr>
        <w:sdt>
          <w:sdtPr>
            <w:rPr>
              <w:noProof/>
              <w:spacing w:val="4"/>
            </w:rPr>
            <w:alias w:val="Variable"/>
            <w:tag w:val="departmentshort"/>
            <w:id w:val="-1031035483"/>
            <w:lock w:val="sdtLocked"/>
            <w:placeholder>
              <w:docPart w:val="11DC4240896242B08B6995322CECA1E5"/>
            </w:placeholder>
            <w15:appearance w15:val="hidden"/>
          </w:sdtPr>
          <w:sdtEndPr/>
          <w:sdtContent>
            <w:p w14:paraId="3AE92891" w14:textId="77777777" w:rsidR="00E82FCA" w:rsidRDefault="00E82FCA">
              <w:pPr>
                <w:spacing w:line="272" w:lineRule="exact"/>
                <w:rPr>
                  <w:noProof/>
                  <w:spacing w:val="4"/>
                </w:rPr>
              </w:pPr>
              <w:r>
                <w:rPr>
                  <w:noProof/>
                  <w:spacing w:val="4"/>
                </w:rPr>
                <w:t>RBEI/BSS</w:t>
              </w:r>
            </w:p>
          </w:sdtContent>
        </w:sdt>
      </w:tc>
      <w:tc>
        <w:tcPr>
          <w:tcW w:w="2977" w:type="dxa"/>
          <w:tcBorders>
            <w:left w:val="single" w:sz="4" w:space="0" w:color="auto"/>
            <w:right w:val="single" w:sz="4" w:space="0" w:color="auto"/>
          </w:tcBorders>
          <w:tcMar>
            <w:top w:w="17" w:type="dxa"/>
          </w:tcMar>
        </w:tcPr>
        <w:sdt>
          <w:sdtPr>
            <w:rPr>
              <w:noProof/>
              <w:spacing w:val="4"/>
            </w:rPr>
            <w:alias w:val="Variable"/>
            <w:tag w:val="username"/>
            <w:id w:val="157739550"/>
            <w:lock w:val="sdtLocked"/>
            <w:placeholder>
              <w:docPart w:val="11DC4240896242B08B6995322CECA1E5"/>
            </w:placeholder>
            <w15:appearance w15:val="hidden"/>
          </w:sdtPr>
          <w:sdtEndPr/>
          <w:sdtContent>
            <w:p w14:paraId="1DC62416" w14:textId="77777777" w:rsidR="00E82FCA" w:rsidRDefault="00E82FCA" w:rsidP="006E611C">
              <w:pPr>
                <w:spacing w:line="272" w:lineRule="exact"/>
                <w:ind w:left="136"/>
                <w:rPr>
                  <w:noProof/>
                  <w:spacing w:val="4"/>
                </w:rPr>
              </w:pPr>
              <w:r>
                <w:rPr>
                  <w:noProof/>
                  <w:spacing w:val="4"/>
                </w:rPr>
                <w:t>BSL2</w:t>
              </w:r>
            </w:p>
          </w:sdtContent>
        </w:sdt>
      </w:tc>
      <w:tc>
        <w:tcPr>
          <w:tcW w:w="2410" w:type="dxa"/>
          <w:tcBorders>
            <w:left w:val="single" w:sz="4" w:space="0" w:color="auto"/>
          </w:tcBorders>
          <w:tcMar>
            <w:top w:w="17" w:type="dxa"/>
          </w:tcMar>
        </w:tcPr>
        <w:sdt>
          <w:sdtPr>
            <w:rPr>
              <w:noProof/>
              <w:spacing w:val="4"/>
            </w:rPr>
            <w:alias w:val="Variable"/>
            <w:tag w:val="phonedirect"/>
            <w:id w:val="-574665007"/>
            <w:lock w:val="sdtLocked"/>
            <w:placeholder>
              <w:docPart w:val="11DC4240896242B08B6995322CECA1E5"/>
            </w:placeholder>
            <w:showingPlcHdr/>
            <w15:appearance w15:val="hidden"/>
          </w:sdtPr>
          <w:sdtEndPr/>
          <w:sdtContent>
            <w:p w14:paraId="55631890" w14:textId="77777777" w:rsidR="00E82FCA" w:rsidRDefault="00DC2484">
              <w:pPr>
                <w:spacing w:line="272" w:lineRule="exact"/>
                <w:ind w:left="136"/>
                <w:rPr>
                  <w:noProof/>
                  <w:spacing w:val="4"/>
                </w:rPr>
              </w:pPr>
            </w:p>
          </w:sdtContent>
        </w:sdt>
      </w:tc>
    </w:tr>
  </w:tbl>
  <w:p w14:paraId="2F3A8EA9" w14:textId="77777777" w:rsidR="00E82FCA" w:rsidRDefault="00E82FCA">
    <w:r>
      <w:rPr>
        <w:noProof/>
        <w:lang w:val="en-US" w:eastAsia="en-US"/>
      </w:rPr>
      <w:drawing>
        <wp:anchor distT="0" distB="0" distL="114300" distR="114300" simplePos="0" relativeHeight="251732992" behindDoc="0" locked="0" layoutInCell="1" allowOverlap="1" wp14:anchorId="1A81BDE1" wp14:editId="7E5E2824">
          <wp:simplePos x="0" y="0"/>
          <wp:positionH relativeFrom="page">
            <wp:align>right</wp:align>
          </wp:positionH>
          <wp:positionV relativeFrom="paragraph">
            <wp:posOffset>-521970</wp:posOffset>
          </wp:positionV>
          <wp:extent cx="7552055" cy="1819275"/>
          <wp:effectExtent l="0" t="0" r="0" b="0"/>
          <wp:wrapNone/>
          <wp:docPr id="107" name="invis_header"/>
          <wp:cNvGraphicFramePr>
            <a:graphicFrameLocks xmlns:a="http://schemas.openxmlformats.org/drawingml/2006/main" noSelect="1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invisible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52055" cy="18192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47FAABB" w14:textId="77777777" w:rsidR="00E82FCA" w:rsidRDefault="00E82FCA">
    <w:r>
      <w:rPr>
        <w:noProof/>
        <w:lang w:val="en-US" w:eastAsia="en-US"/>
      </w:rPr>
      <w:drawing>
        <wp:anchor distT="0" distB="0" distL="114300" distR="114300" simplePos="0" relativeHeight="251722752" behindDoc="0" locked="0" layoutInCell="1" allowOverlap="1" wp14:anchorId="7D36F140" wp14:editId="3FD20DF9">
          <wp:simplePos x="0" y="0"/>
          <wp:positionH relativeFrom="page">
            <wp:posOffset>5775960</wp:posOffset>
          </wp:positionH>
          <wp:positionV relativeFrom="page">
            <wp:posOffset>360045</wp:posOffset>
          </wp:positionV>
          <wp:extent cx="1426845" cy="416560"/>
          <wp:effectExtent l="0" t="0" r="0" b="2540"/>
          <wp:wrapNone/>
          <wp:docPr id="108" name="pic_logo_fix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" name="logo_bms_bw.png"/>
                  <pic:cNvPicPr preferRelativeResize="0"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-83547"/>
                  <a:stretch/>
                </pic:blipFill>
                <pic:spPr>
                  <a:xfrm>
                    <a:off x="0" y="0"/>
                    <a:ext cx="1426845" cy="4165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n-US" w:eastAsia="en-US"/>
      </w:rPr>
      <w:drawing>
        <wp:anchor distT="0" distB="0" distL="114300" distR="114300" simplePos="0" relativeHeight="251721728" behindDoc="1" locked="0" layoutInCell="1" allowOverlap="1" wp14:anchorId="786EEEAF" wp14:editId="52C7989F">
          <wp:simplePos x="0" y="0"/>
          <wp:positionH relativeFrom="page">
            <wp:posOffset>5917565</wp:posOffset>
          </wp:positionH>
          <wp:positionV relativeFrom="page">
            <wp:posOffset>360045</wp:posOffset>
          </wp:positionV>
          <wp:extent cx="1280795" cy="444500"/>
          <wp:effectExtent l="0" t="0" r="0" b="0"/>
          <wp:wrapNone/>
          <wp:docPr id="109" name="pic_logo_fix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logo_moehwald_col.png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80795" cy="4445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20704" behindDoc="1" locked="0" layoutInCell="1" allowOverlap="1" wp14:anchorId="4E36FF13" wp14:editId="2EE46AA6">
              <wp:simplePos x="0" y="0"/>
              <wp:positionH relativeFrom="page">
                <wp:align>right</wp:align>
              </wp:positionH>
              <wp:positionV relativeFrom="page">
                <wp:posOffset>730885</wp:posOffset>
              </wp:positionV>
              <wp:extent cx="1656080" cy="1404620"/>
              <wp:effectExtent l="0" t="0" r="1270" b="0"/>
              <wp:wrapNone/>
              <wp:docPr id="2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5608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EB1E545" w14:textId="77777777" w:rsidR="00E82FCA" w:rsidRDefault="00E82FCA">
                          <w:pPr>
                            <w:spacing w:line="227" w:lineRule="exact"/>
                            <w:rPr>
                              <w:noProof/>
                              <w:sz w:val="15"/>
                              <w:szCs w:val="15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4E36FF13" id="_x0000_t202" coordsize="21600,21600" o:spt="202" path="m,l,21600r21600,l21600,xe">
              <v:stroke joinstyle="miter"/>
              <v:path gradientshapeok="t" o:connecttype="rect"/>
            </v:shapetype>
            <v:shape id="_x0000_s1032" type="#_x0000_t202" style="position:absolute;margin-left:79.2pt;margin-top:57.55pt;width:130.4pt;height:110.6pt;z-index:-251595776;visibility:visible;mso-wrap-style:square;mso-width-percent:0;mso-height-percent:200;mso-wrap-distance-left:9pt;mso-wrap-distance-top:0;mso-wrap-distance-right:9pt;mso-wrap-distance-bottom:0;mso-position-horizontal:right;mso-position-horizontal-relative:page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" stroked="f">
              <v:textbox style="mso-fit-shape-to-text:t" inset="0,0,0,0">
                <w:txbxContent>
                  <w:p w14:paraId="7EB1E545" w14:textId="77777777" w:rsidR="00E82FCA" w:rsidRDefault="00E82FCA">
                    <w:pPr>
                      <w:spacing w:line="227" w:lineRule="exact"/>
                      <w:rPr>
                        <w:noProof/>
                        <w:sz w:val="15"/>
                        <w:szCs w:val="15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US" w:eastAsia="en-US"/>
      </w:rPr>
      <w:drawing>
        <wp:anchor distT="0" distB="0" distL="0" distR="0" simplePos="0" relativeHeight="251719680" behindDoc="0" locked="0" layoutInCell="1" allowOverlap="1" wp14:anchorId="0BDC279E" wp14:editId="17E88C8D">
          <wp:simplePos x="0" y="0"/>
          <wp:positionH relativeFrom="page">
            <wp:posOffset>5921375</wp:posOffset>
          </wp:positionH>
          <wp:positionV relativeFrom="page">
            <wp:posOffset>360045</wp:posOffset>
          </wp:positionV>
          <wp:extent cx="1280795" cy="476885"/>
          <wp:effectExtent l="0" t="0" r="0" b="0"/>
          <wp:wrapSquare wrapText="bothSides"/>
          <wp:docPr id="110" name="pic_logo_fix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" name="logo_skil_col.png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80795" cy="4768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n-US" w:eastAsia="en-US"/>
      </w:rPr>
      <w:drawing>
        <wp:anchor distT="0" distB="0" distL="0" distR="0" simplePos="0" relativeHeight="251718656" behindDoc="0" locked="0" layoutInCell="1" allowOverlap="1" wp14:anchorId="4F64C0E2" wp14:editId="674878C3">
          <wp:simplePos x="0" y="0"/>
          <wp:positionH relativeFrom="page">
            <wp:posOffset>792480</wp:posOffset>
          </wp:positionH>
          <wp:positionV relativeFrom="page">
            <wp:posOffset>453390</wp:posOffset>
          </wp:positionV>
          <wp:extent cx="2042160" cy="359410"/>
          <wp:effectExtent l="0" t="0" r="0" b="2540"/>
          <wp:wrapSquare wrapText="bothSides"/>
          <wp:docPr id="111" name="pic_logo_fix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logo_junkers_bw.png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42160" cy="3594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n-US" w:eastAsia="en-US"/>
      </w:rPr>
      <w:drawing>
        <wp:anchor distT="0" distB="0" distL="0" distR="0" simplePos="0" relativeHeight="251717632" behindDoc="0" locked="0" layoutInCell="1" allowOverlap="1" wp14:anchorId="624DC8CC" wp14:editId="5D1D32E4">
          <wp:simplePos x="0" y="0"/>
          <wp:positionH relativeFrom="page">
            <wp:posOffset>5690235</wp:posOffset>
          </wp:positionH>
          <wp:positionV relativeFrom="page">
            <wp:posOffset>360045</wp:posOffset>
          </wp:positionV>
          <wp:extent cx="1511935" cy="371475"/>
          <wp:effectExtent l="0" t="0" r="0" b="9525"/>
          <wp:wrapSquare wrapText="bothSides"/>
          <wp:docPr id="112" name="pic_logo_fix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logo_elm_col.png"/>
                  <pic:cNvPicPr preferRelativeResize="0"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/>
                </pic:blipFill>
                <pic:spPr bwMode="auto">
                  <a:xfrm>
                    <a:off x="0" y="0"/>
                    <a:ext cx="1511935" cy="37147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n-US" w:eastAsia="en-US"/>
      </w:rPr>
      <w:drawing>
        <wp:anchor distT="0" distB="0" distL="0" distR="0" simplePos="0" relativeHeight="251716608" behindDoc="0" locked="0" layoutInCell="1" allowOverlap="1" wp14:anchorId="44364D8A" wp14:editId="72497282">
          <wp:simplePos x="0" y="0"/>
          <wp:positionH relativeFrom="page">
            <wp:posOffset>5885180</wp:posOffset>
          </wp:positionH>
          <wp:positionV relativeFrom="page">
            <wp:posOffset>360045</wp:posOffset>
          </wp:positionV>
          <wp:extent cx="1320165" cy="370205"/>
          <wp:effectExtent l="0" t="0" r="0" b="0"/>
          <wp:wrapSquare wrapText="bothSides"/>
          <wp:docPr id="113" name="pic_logo_fi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logo_bosch_bw.png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" t="-44665" r="-21357" b="-1"/>
                  <a:stretch/>
                </pic:blipFill>
                <pic:spPr bwMode="auto">
                  <a:xfrm>
                    <a:off x="0" y="0"/>
                    <a:ext cx="1320165" cy="37020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n-US" w:eastAsia="en-US"/>
      </w:rPr>
      <w:drawing>
        <wp:anchor distT="0" distB="0" distL="0" distR="0" simplePos="0" relativeHeight="251715584" behindDoc="0" locked="0" layoutInCell="1" allowOverlap="1" wp14:anchorId="06BADB18" wp14:editId="4973D08E">
          <wp:simplePos x="0" y="0"/>
          <wp:positionH relativeFrom="page">
            <wp:posOffset>5398770</wp:posOffset>
          </wp:positionH>
          <wp:positionV relativeFrom="page">
            <wp:posOffset>411480</wp:posOffset>
          </wp:positionV>
          <wp:extent cx="348615" cy="359410"/>
          <wp:effectExtent l="0" t="0" r="0" b="2540"/>
          <wp:wrapSquare wrapText="bothSides"/>
          <wp:docPr id="114" name="pic_logo_fi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_bosch_anker_col.png"/>
                  <pic:cNvPicPr/>
                </pic:nvPicPr>
                <pic:blipFill rotWithShape="1"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-3210"/>
                  <a:stretch/>
                </pic:blipFill>
                <pic:spPr bwMode="auto">
                  <a:xfrm>
                    <a:off x="0" y="0"/>
                    <a:ext cx="348615" cy="35941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Times New Roman" w:hAnsi="Times New Roman" w:cs="Times New Roman"/>
        <w:noProof/>
        <w:sz w:val="24"/>
        <w:szCs w:val="24"/>
        <w:lang w:val="en-US" w:eastAsia="en-US"/>
      </w:rPr>
      <mc:AlternateContent>
        <mc:Choice Requires="wps">
          <w:drawing>
            <wp:anchor distT="0" distB="0" distL="0" distR="0" simplePos="0" relativeHeight="251709440" behindDoc="0" locked="0" layoutInCell="1" allowOverlap="1" wp14:anchorId="7B14B132" wp14:editId="63DED4A8">
              <wp:simplePos x="0" y="0"/>
              <wp:positionH relativeFrom="page">
                <wp:posOffset>791845</wp:posOffset>
              </wp:positionH>
              <wp:positionV relativeFrom="page">
                <wp:posOffset>451485</wp:posOffset>
              </wp:positionV>
              <wp:extent cx="4410710" cy="360045"/>
              <wp:effectExtent l="0" t="0" r="8890" b="1905"/>
              <wp:wrapSquare wrapText="bothSides"/>
              <wp:docPr id="18" name="Textfeld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10710" cy="36004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48CECFE" w14:textId="77777777" w:rsidR="00E82FCA" w:rsidRDefault="00E82FCA">
                          <w:pPr>
                            <w:rPr>
                              <w:noProof/>
                              <w:spacing w:val="8"/>
                              <w:sz w:val="24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B14B132" id="Textfeld 18" o:spid="_x0000_s1033" type="#_x0000_t202" style="position:absolute;margin-left:62.35pt;margin-top:35.55pt;width:347.3pt;height:28.35pt;z-index:2517094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" filled="f" stroked="f">
              <v:textbox inset="0,0,0,0">
                <w:txbxContent>
                  <w:p w14:paraId="148CECFE" w14:textId="77777777" w:rsidR="00E82FCA" w:rsidRDefault="00E82FCA">
                    <w:pPr>
                      <w:rPr>
                        <w:noProof/>
                        <w:spacing w:val="8"/>
                        <w:sz w:val="24"/>
                        <w:szCs w:val="24"/>
                      </w:rPr>
                    </w:pPr>
                  </w:p>
                </w:txbxContent>
              </v:textbox>
              <w10:wrap type="square" anchorx="page" anchory="page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0" distR="0" simplePos="0" relativeHeight="251707392" behindDoc="1" locked="0" layoutInCell="1" allowOverlap="1" wp14:anchorId="769116DB" wp14:editId="3726C9FE">
              <wp:simplePos x="0" y="0"/>
              <wp:positionH relativeFrom="page">
                <wp:posOffset>5897245</wp:posOffset>
              </wp:positionH>
              <wp:positionV relativeFrom="page">
                <wp:posOffset>1165860</wp:posOffset>
              </wp:positionV>
              <wp:extent cx="1656080" cy="1404620"/>
              <wp:effectExtent l="0" t="0" r="1270" b="0"/>
              <wp:wrapNone/>
              <wp:docPr id="1" name="marginale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56080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5B2E2D4" w14:textId="77777777" w:rsidR="00E82FCA" w:rsidRDefault="00E82FCA">
                          <w:pPr>
                            <w:spacing w:after="40" w:line="240" w:lineRule="auto"/>
                            <w:rPr>
                              <w:noProof/>
                              <w:sz w:val="15"/>
                              <w:szCs w:val="15"/>
                            </w:rPr>
                          </w:pPr>
                          <w:r>
                            <w:rPr>
                              <w:noProof/>
                              <w:sz w:val="15"/>
                              <w:szCs w:val="15"/>
                            </w:rPr>
                            <w:t>Schillerhöhe</w:t>
                          </w:r>
                        </w:p>
                        <w:sdt>
                          <w:sdtPr>
                            <w:rPr>
                              <w:noProof/>
                            </w:rPr>
                            <w:alias w:val="Varible"/>
                            <w:tag w:val="dyn_date"/>
                            <w:id w:val="177779358"/>
                            <w:lock w:val="sdtLocked"/>
                            <w15:appearance w15:val="hidden"/>
                          </w:sdtPr>
                          <w:sdtEndPr/>
                          <w:sdtContent>
                            <w:p w14:paraId="7AB4B7CD" w14:textId="77777777" w:rsidR="00E82FCA" w:rsidRDefault="00E82FCA">
                              <w:pPr>
                                <w:spacing w:after="40" w:line="240" w:lineRule="auto"/>
                                <w:rPr>
                                  <w:noProof/>
                                </w:rPr>
                              </w:pPr>
                              <w:r>
                                <w:rPr>
                                  <w:noProof/>
                                </w:rPr>
                                <w:t>21 April 2020</w:t>
                              </w:r>
                            </w:p>
                          </w:sdtContent>
                        </w:sdt>
                        <w:p w14:paraId="01FC3D0C" w14:textId="77777777" w:rsidR="00E82FCA" w:rsidRDefault="00DC2484">
                          <w:pPr>
                            <w:spacing w:line="240" w:lineRule="auto"/>
                            <w:rPr>
                              <w:noProof/>
                            </w:rPr>
                          </w:pPr>
                          <w:sdt>
                            <w:sdtPr>
                              <w:rPr>
                                <w:noProof/>
                              </w:rPr>
                              <w:alias w:val="Wegfallvar"/>
                              <w:tag w:val="tr_nr"/>
                              <w:id w:val="1148483831"/>
                              <w:lock w:val="sdtLocked"/>
                              <w:placeholder>
                                <w:docPart w:val="61E15D2DB80341AEAF34235826EF604A"/>
                              </w:placeholder>
                              <w15:appearance w15:val="hidden"/>
                            </w:sdtPr>
                            <w:sdtEndPr/>
                            <w:sdtContent/>
                          </w:sdt>
                          <w:r w:rsidR="00E82FCA">
                            <w:rPr>
                              <w:noProof/>
                            </w:rPr>
                            <w:t xml:space="preserve"> </w:t>
                          </w:r>
                          <w:sdt>
                            <w:sdtPr>
                              <w:rPr>
                                <w:noProof/>
                              </w:rPr>
                              <w:alias w:val="Variable"/>
                              <w:tag w:val="docnr"/>
                              <w:id w:val="-3906194"/>
                              <w:lock w:val="sdtLocked"/>
                              <w15:appearance w15:val="hidden"/>
                            </w:sdtPr>
                            <w:sdtEndPr/>
                            <w:sdtContent/>
                          </w:sdt>
                        </w:p>
                      </w:txbxContent>
                    </wps:txbx>
                    <wps:bodyPr rot="0" vert="horz" wrap="square" lIns="0" tIns="0" rIns="0" bIns="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769116DB" id="marginale" o:spid="_x0000_s1034" type="#_x0000_t202" style="position:absolute;margin-left:464.35pt;margin-top:91.8pt;width:130.4pt;height:110.6pt;z-index:-251609088;visibility:visible;mso-wrap-style:square;mso-width-percent:0;mso-height-percent:20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" filled="f" stroked="f">
              <v:textbox style="mso-fit-shape-to-text:t" inset="0,0,0,0">
                <w:txbxContent>
                  <w:p w14:paraId="45B2E2D4" w14:textId="77777777" w:rsidR="00E82FCA" w:rsidRDefault="00E82FCA">
                    <w:pPr>
                      <w:spacing w:after="40" w:line="240" w:lineRule="auto"/>
                      <w:rPr>
                        <w:noProof/>
                        <w:sz w:val="15"/>
                        <w:szCs w:val="15"/>
                      </w:rPr>
                    </w:pPr>
                    <w:r>
                      <w:rPr>
                        <w:noProof/>
                        <w:sz w:val="15"/>
                        <w:szCs w:val="15"/>
                      </w:rPr>
                      <w:t>Schillerhöhe</w:t>
                    </w:r>
                  </w:p>
                  <w:sdt>
                    <w:sdtPr>
                      <w:rPr>
                        <w:noProof/>
                      </w:rPr>
                      <w:alias w:val="Varible"/>
                      <w:tag w:val="dyn_date"/>
                      <w:id w:val="177779358"/>
                      <w:lock w:val="sdtLocked"/>
                      <w15:appearance w15:val="hidden"/>
                    </w:sdtPr>
                    <w:sdtEndPr/>
                    <w:sdtContent>
                      <w:p w14:paraId="7AB4B7CD" w14:textId="77777777" w:rsidR="00E82FCA" w:rsidRDefault="00E82FCA">
                        <w:pPr>
                          <w:spacing w:after="40" w:line="240" w:lineRule="auto"/>
                          <w:rPr>
                            <w:noProof/>
                          </w:rPr>
                        </w:pPr>
                        <w:r>
                          <w:rPr>
                            <w:noProof/>
                          </w:rPr>
                          <w:t>21 April 2020</w:t>
                        </w:r>
                      </w:p>
                    </w:sdtContent>
                  </w:sdt>
                  <w:p w14:paraId="01FC3D0C" w14:textId="77777777" w:rsidR="00E82FCA" w:rsidRDefault="00DC2484">
                    <w:pPr>
                      <w:spacing w:line="240" w:lineRule="auto"/>
                      <w:rPr>
                        <w:noProof/>
                      </w:rPr>
                    </w:pPr>
                    <w:sdt>
                      <w:sdtPr>
                        <w:rPr>
                          <w:noProof/>
                        </w:rPr>
                        <w:alias w:val="Wegfallvar"/>
                        <w:tag w:val="tr_nr"/>
                        <w:id w:val="1148483831"/>
                        <w:lock w:val="sdtLocked"/>
                        <w:placeholder>
                          <w:docPart w:val="61E15D2DB80341AEAF34235826EF604A"/>
                        </w:placeholder>
                        <w15:appearance w15:val="hidden"/>
                      </w:sdtPr>
                      <w:sdtEndPr/>
                      <w:sdtContent/>
                    </w:sdt>
                    <w:r w:rsidR="00E82FCA">
                      <w:rPr>
                        <w:noProof/>
                      </w:rPr>
                      <w:t xml:space="preserve"> </w:t>
                    </w:r>
                    <w:sdt>
                      <w:sdtPr>
                        <w:rPr>
                          <w:noProof/>
                        </w:rPr>
                        <w:alias w:val="Variable"/>
                        <w:tag w:val="docnr"/>
                        <w:id w:val="-3906194"/>
                        <w:lock w:val="sdtLocked"/>
                        <w15:appearance w15:val="hidden"/>
                      </w:sdtPr>
                      <w:sdtEndPr/>
                      <w:sdtContent/>
                    </w:sdt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61FE79E" wp14:editId="71058A23">
              <wp:simplePos x="0" y="0"/>
              <wp:positionH relativeFrom="margin">
                <wp:posOffset>-662305</wp:posOffset>
              </wp:positionH>
              <wp:positionV relativeFrom="page">
                <wp:posOffset>5346700</wp:posOffset>
              </wp:positionV>
              <wp:extent cx="179705" cy="0"/>
              <wp:effectExtent l="0" t="0" r="0" b="0"/>
              <wp:wrapNone/>
              <wp:docPr id="2" name="falz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79705" cy="0"/>
                      </a:xfrm>
                      <a:prstGeom prst="line">
                        <a:avLst/>
                      </a:prstGeom>
                      <a:ln w="63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2A717DE7" id="falz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width-relative:margin" from="-52.15pt,421pt" to="-38pt,4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" strokecolor="black [3213]" strokeweight=".5pt">
              <w10:wrap anchorx="margin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85783"/>
    <w:multiLevelType w:val="hybridMultilevel"/>
    <w:tmpl w:val="F306C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8C2EC7"/>
    <w:multiLevelType w:val="hybridMultilevel"/>
    <w:tmpl w:val="97040C2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85438A7"/>
    <w:multiLevelType w:val="hybridMultilevel"/>
    <w:tmpl w:val="5BE82960"/>
    <w:lvl w:ilvl="0" w:tplc="AE987B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44CF9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D2C2B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2CAB1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496BA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98E0A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F8263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89644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8226C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8560D1E"/>
    <w:multiLevelType w:val="hybridMultilevel"/>
    <w:tmpl w:val="BD0AA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890FC2"/>
    <w:multiLevelType w:val="hybridMultilevel"/>
    <w:tmpl w:val="8E7E11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A623D4"/>
    <w:multiLevelType w:val="hybridMultilevel"/>
    <w:tmpl w:val="75666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1A0B92"/>
    <w:multiLevelType w:val="hybridMultilevel"/>
    <w:tmpl w:val="48FEC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B8F1615"/>
    <w:multiLevelType w:val="hybridMultilevel"/>
    <w:tmpl w:val="97AE7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467A2E"/>
    <w:multiLevelType w:val="multilevel"/>
    <w:tmpl w:val="EF260396"/>
    <w:lvl w:ilvl="0">
      <w:start w:val="1"/>
      <w:numFmt w:val="decimal"/>
      <w:pStyle w:val="Heading1"/>
      <w:lvlText w:val="%1"/>
      <w:lvlJc w:val="left"/>
      <w:pPr>
        <w:tabs>
          <w:tab w:val="num" w:pos="360"/>
        </w:tabs>
        <w:ind w:left="357" w:hanging="35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abstractNum w:abstractNumId="9" w15:restartNumberingAfterBreak="0">
    <w:nsid w:val="14C86354"/>
    <w:multiLevelType w:val="hybridMultilevel"/>
    <w:tmpl w:val="A66E550E"/>
    <w:lvl w:ilvl="0" w:tplc="891807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27C28EA">
      <w:start w:val="247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8FE63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00270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67ADB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8C220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4B623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5F40C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A0EB7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152738D4"/>
    <w:multiLevelType w:val="hybridMultilevel"/>
    <w:tmpl w:val="9626C1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6AC0946"/>
    <w:multiLevelType w:val="hybridMultilevel"/>
    <w:tmpl w:val="6E32F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AC407A5"/>
    <w:multiLevelType w:val="hybridMultilevel"/>
    <w:tmpl w:val="F1001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965450"/>
    <w:multiLevelType w:val="hybridMultilevel"/>
    <w:tmpl w:val="72024B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4A2896"/>
    <w:multiLevelType w:val="hybridMultilevel"/>
    <w:tmpl w:val="7EF01E36"/>
    <w:lvl w:ilvl="0" w:tplc="80A830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B3488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2300A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2EA8E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650A9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4309D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1DE20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F84D4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BF860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2CB31501"/>
    <w:multiLevelType w:val="multilevel"/>
    <w:tmpl w:val="817AC83A"/>
    <w:lvl w:ilvl="0">
      <w:start w:val="2"/>
      <w:numFmt w:val="decimal"/>
      <w:lvlText w:val="%1"/>
      <w:lvlJc w:val="left"/>
      <w:pPr>
        <w:ind w:left="370" w:hanging="37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6" w15:restartNumberingAfterBreak="0">
    <w:nsid w:val="37667346"/>
    <w:multiLevelType w:val="hybridMultilevel"/>
    <w:tmpl w:val="3F3073EC"/>
    <w:lvl w:ilvl="0" w:tplc="B4AC99B6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82F45354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341212F2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2626E4F0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658044EA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27BA659C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81203090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8FF89742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5B42849A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7" w15:restartNumberingAfterBreak="0">
    <w:nsid w:val="376D1D05"/>
    <w:multiLevelType w:val="hybridMultilevel"/>
    <w:tmpl w:val="E11EF36A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46880858"/>
    <w:multiLevelType w:val="hybridMultilevel"/>
    <w:tmpl w:val="A63CF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BB0FCF"/>
    <w:multiLevelType w:val="hybridMultilevel"/>
    <w:tmpl w:val="77100240"/>
    <w:lvl w:ilvl="0" w:tplc="A7E68B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41A55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DE06B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FA4D9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12849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25604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DB2A2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72CA8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31273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4D770782"/>
    <w:multiLevelType w:val="hybridMultilevel"/>
    <w:tmpl w:val="5A10A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035560E"/>
    <w:multiLevelType w:val="hybridMultilevel"/>
    <w:tmpl w:val="17DA8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2A5333"/>
    <w:multiLevelType w:val="hybridMultilevel"/>
    <w:tmpl w:val="1AB4D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3551A8"/>
    <w:multiLevelType w:val="hybridMultilevel"/>
    <w:tmpl w:val="B6989AA8"/>
    <w:lvl w:ilvl="0" w:tplc="8BB05928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B624FEDC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07B4C51C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6D1E9172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51AA36EE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AA32C1D2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0CEE78FE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3E8E207E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D39A63AE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24" w15:restartNumberingAfterBreak="0">
    <w:nsid w:val="535E05C9"/>
    <w:multiLevelType w:val="hybridMultilevel"/>
    <w:tmpl w:val="3A4273CE"/>
    <w:lvl w:ilvl="0" w:tplc="0409000F">
      <w:start w:val="1"/>
      <w:numFmt w:val="decimal"/>
      <w:lvlText w:val="%1."/>
      <w:lvlJc w:val="left"/>
      <w:pPr>
        <w:ind w:left="1680" w:hanging="360"/>
      </w:pPr>
    </w:lvl>
    <w:lvl w:ilvl="1" w:tplc="04090019" w:tentative="1">
      <w:start w:val="1"/>
      <w:numFmt w:val="lowerLetter"/>
      <w:lvlText w:val="%2."/>
      <w:lvlJc w:val="left"/>
      <w:pPr>
        <w:ind w:left="2400" w:hanging="360"/>
      </w:pPr>
    </w:lvl>
    <w:lvl w:ilvl="2" w:tplc="0409001B" w:tentative="1">
      <w:start w:val="1"/>
      <w:numFmt w:val="lowerRoman"/>
      <w:lvlText w:val="%3."/>
      <w:lvlJc w:val="right"/>
      <w:pPr>
        <w:ind w:left="3120" w:hanging="180"/>
      </w:pPr>
    </w:lvl>
    <w:lvl w:ilvl="3" w:tplc="0409000F" w:tentative="1">
      <w:start w:val="1"/>
      <w:numFmt w:val="decimal"/>
      <w:lvlText w:val="%4."/>
      <w:lvlJc w:val="left"/>
      <w:pPr>
        <w:ind w:left="3840" w:hanging="360"/>
      </w:pPr>
    </w:lvl>
    <w:lvl w:ilvl="4" w:tplc="04090019" w:tentative="1">
      <w:start w:val="1"/>
      <w:numFmt w:val="lowerLetter"/>
      <w:lvlText w:val="%5."/>
      <w:lvlJc w:val="left"/>
      <w:pPr>
        <w:ind w:left="4560" w:hanging="360"/>
      </w:pPr>
    </w:lvl>
    <w:lvl w:ilvl="5" w:tplc="0409001B" w:tentative="1">
      <w:start w:val="1"/>
      <w:numFmt w:val="lowerRoman"/>
      <w:lvlText w:val="%6."/>
      <w:lvlJc w:val="right"/>
      <w:pPr>
        <w:ind w:left="5280" w:hanging="180"/>
      </w:pPr>
    </w:lvl>
    <w:lvl w:ilvl="6" w:tplc="0409000F" w:tentative="1">
      <w:start w:val="1"/>
      <w:numFmt w:val="decimal"/>
      <w:lvlText w:val="%7."/>
      <w:lvlJc w:val="left"/>
      <w:pPr>
        <w:ind w:left="6000" w:hanging="360"/>
      </w:pPr>
    </w:lvl>
    <w:lvl w:ilvl="7" w:tplc="04090019" w:tentative="1">
      <w:start w:val="1"/>
      <w:numFmt w:val="lowerLetter"/>
      <w:lvlText w:val="%8."/>
      <w:lvlJc w:val="left"/>
      <w:pPr>
        <w:ind w:left="6720" w:hanging="360"/>
      </w:pPr>
    </w:lvl>
    <w:lvl w:ilvl="8" w:tplc="0409001B" w:tentative="1">
      <w:start w:val="1"/>
      <w:numFmt w:val="lowerRoman"/>
      <w:lvlText w:val="%9."/>
      <w:lvlJc w:val="right"/>
      <w:pPr>
        <w:ind w:left="7440" w:hanging="180"/>
      </w:pPr>
    </w:lvl>
  </w:abstractNum>
  <w:abstractNum w:abstractNumId="25" w15:restartNumberingAfterBreak="0">
    <w:nsid w:val="589A543C"/>
    <w:multiLevelType w:val="hybridMultilevel"/>
    <w:tmpl w:val="9122666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 w15:restartNumberingAfterBreak="0">
    <w:nsid w:val="601F47A9"/>
    <w:multiLevelType w:val="hybridMultilevel"/>
    <w:tmpl w:val="A0520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0EE4522"/>
    <w:multiLevelType w:val="hybridMultilevel"/>
    <w:tmpl w:val="E966A1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4293C90"/>
    <w:multiLevelType w:val="hybridMultilevel"/>
    <w:tmpl w:val="3C1EC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8F7A10"/>
    <w:multiLevelType w:val="hybridMultilevel"/>
    <w:tmpl w:val="35DEFB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C0A1340"/>
    <w:multiLevelType w:val="hybridMultilevel"/>
    <w:tmpl w:val="4F7C9D4A"/>
    <w:lvl w:ilvl="0" w:tplc="04090003">
      <w:start w:val="1"/>
      <w:numFmt w:val="bullet"/>
      <w:lvlText w:val="o"/>
      <w:lvlJc w:val="left"/>
      <w:pPr>
        <w:ind w:left="9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31" w15:restartNumberingAfterBreak="0">
    <w:nsid w:val="6E725624"/>
    <w:multiLevelType w:val="hybridMultilevel"/>
    <w:tmpl w:val="D176226E"/>
    <w:lvl w:ilvl="0" w:tplc="60484554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1F92715E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91DAE12E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30FA3B6E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78B084B8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0B8AF0CA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2B98F2EE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376A2918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FDA42312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32" w15:restartNumberingAfterBreak="0">
    <w:nsid w:val="7B745799"/>
    <w:multiLevelType w:val="multilevel"/>
    <w:tmpl w:val="817AC83A"/>
    <w:lvl w:ilvl="0">
      <w:start w:val="2"/>
      <w:numFmt w:val="decimal"/>
      <w:lvlText w:val="%1"/>
      <w:lvlJc w:val="left"/>
      <w:pPr>
        <w:ind w:left="370" w:hanging="37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3" w15:restartNumberingAfterBreak="0">
    <w:nsid w:val="7D4B7E41"/>
    <w:multiLevelType w:val="hybridMultilevel"/>
    <w:tmpl w:val="B5F4D9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D9D559F"/>
    <w:multiLevelType w:val="hybridMultilevel"/>
    <w:tmpl w:val="EC8A0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</w:num>
  <w:num w:numId="3">
    <w:abstractNumId w:val="8"/>
  </w:num>
  <w:num w:numId="4">
    <w:abstractNumId w:val="32"/>
  </w:num>
  <w:num w:numId="5">
    <w:abstractNumId w:val="16"/>
  </w:num>
  <w:num w:numId="6">
    <w:abstractNumId w:val="23"/>
  </w:num>
  <w:num w:numId="7">
    <w:abstractNumId w:val="31"/>
  </w:num>
  <w:num w:numId="8">
    <w:abstractNumId w:val="33"/>
  </w:num>
  <w:num w:numId="9">
    <w:abstractNumId w:val="21"/>
  </w:num>
  <w:num w:numId="10">
    <w:abstractNumId w:val="20"/>
  </w:num>
  <w:num w:numId="11">
    <w:abstractNumId w:val="4"/>
  </w:num>
  <w:num w:numId="12">
    <w:abstractNumId w:val="13"/>
  </w:num>
  <w:num w:numId="13">
    <w:abstractNumId w:val="0"/>
  </w:num>
  <w:num w:numId="14">
    <w:abstractNumId w:val="10"/>
  </w:num>
  <w:num w:numId="15">
    <w:abstractNumId w:val="18"/>
  </w:num>
  <w:num w:numId="16">
    <w:abstractNumId w:val="11"/>
  </w:num>
  <w:num w:numId="17">
    <w:abstractNumId w:val="1"/>
  </w:num>
  <w:num w:numId="18">
    <w:abstractNumId w:val="30"/>
  </w:num>
  <w:num w:numId="19">
    <w:abstractNumId w:val="24"/>
  </w:num>
  <w:num w:numId="20">
    <w:abstractNumId w:val="25"/>
  </w:num>
  <w:num w:numId="21">
    <w:abstractNumId w:val="34"/>
  </w:num>
  <w:num w:numId="22">
    <w:abstractNumId w:val="7"/>
  </w:num>
  <w:num w:numId="23">
    <w:abstractNumId w:val="17"/>
  </w:num>
  <w:num w:numId="24">
    <w:abstractNumId w:val="26"/>
  </w:num>
  <w:num w:numId="25">
    <w:abstractNumId w:val="3"/>
  </w:num>
  <w:num w:numId="26">
    <w:abstractNumId w:val="6"/>
  </w:num>
  <w:num w:numId="27">
    <w:abstractNumId w:val="28"/>
  </w:num>
  <w:num w:numId="28">
    <w:abstractNumId w:val="12"/>
  </w:num>
  <w:num w:numId="29">
    <w:abstractNumId w:val="5"/>
  </w:num>
  <w:num w:numId="30">
    <w:abstractNumId w:val="2"/>
  </w:num>
  <w:num w:numId="31">
    <w:abstractNumId w:val="9"/>
  </w:num>
  <w:num w:numId="32">
    <w:abstractNumId w:val="22"/>
  </w:num>
  <w:num w:numId="33">
    <w:abstractNumId w:val="14"/>
  </w:num>
  <w:num w:numId="34">
    <w:abstractNumId w:val="19"/>
  </w:num>
  <w:num w:numId="35">
    <w:abstractNumId w:val="27"/>
  </w:num>
  <w:num w:numId="36">
    <w:abstractNumId w:val="29"/>
  </w:num>
  <w:num w:numId="3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MLCOMPANYNAME" w:val="bosch"/>
    <w:docVar w:name="MLFUNCTIONS" w:val="mlMailMergeWizard=Mail Merge Wizard|mlPrintOnBlankPaper=Print on Blankpaper"/>
    <w:docVar w:name="MLLANGUAGE" w:val="eng"/>
    <w:docVar w:name="MLLOADMACRO" w:val="RibbonControl.dotm|MLCustom.dotm"/>
    <w:docVar w:name="MLTEMPLATEVERSION" w:val="1.0"/>
    <w:docVar w:name="SAXMLTEMPLATE" w:val="RBOPFH00"/>
    <w:docVar w:name="SHOWMLFILENAME" w:val="false"/>
  </w:docVars>
  <w:rsids>
    <w:rsidRoot w:val="006E611C"/>
    <w:rsid w:val="00030FCF"/>
    <w:rsid w:val="00041D89"/>
    <w:rsid w:val="00097A52"/>
    <w:rsid w:val="000B67A6"/>
    <w:rsid w:val="000B7EB3"/>
    <w:rsid w:val="000E758A"/>
    <w:rsid w:val="001670FE"/>
    <w:rsid w:val="001778D2"/>
    <w:rsid w:val="00255163"/>
    <w:rsid w:val="00261DF3"/>
    <w:rsid w:val="003446B8"/>
    <w:rsid w:val="00363635"/>
    <w:rsid w:val="003D233E"/>
    <w:rsid w:val="0061490D"/>
    <w:rsid w:val="006E611C"/>
    <w:rsid w:val="00712034"/>
    <w:rsid w:val="00762ADE"/>
    <w:rsid w:val="007A018A"/>
    <w:rsid w:val="007B0AE7"/>
    <w:rsid w:val="0084409D"/>
    <w:rsid w:val="0089794D"/>
    <w:rsid w:val="00915667"/>
    <w:rsid w:val="0097787C"/>
    <w:rsid w:val="009B4D31"/>
    <w:rsid w:val="00A50BB0"/>
    <w:rsid w:val="00AA465B"/>
    <w:rsid w:val="00B641F9"/>
    <w:rsid w:val="00C228D4"/>
    <w:rsid w:val="00C3511E"/>
    <w:rsid w:val="00C84928"/>
    <w:rsid w:val="00D6666E"/>
    <w:rsid w:val="00DB3334"/>
    <w:rsid w:val="00DC2484"/>
    <w:rsid w:val="00DD1873"/>
    <w:rsid w:val="00DE3853"/>
    <w:rsid w:val="00E82FCA"/>
    <w:rsid w:val="00EA0097"/>
    <w:rsid w:val="00F44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80AA86"/>
  <w15:chartTrackingRefBased/>
  <w15:docId w15:val="{43F177AD-7E81-43E9-9AEE-12A0B7948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0" w:unhideWhenUsed="1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0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1" w:qFormat="1"/>
    <w:lsdException w:name="Emphasis" w:semiHidden="1" w:uiPriority="1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 w:unhideWhenUsed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95" w:lineRule="atLeast"/>
    </w:pPr>
    <w:rPr>
      <w:rFonts w:ascii="Bosch Office Sans" w:hAnsi="Bosch Office Sans" w:cs="Arial"/>
      <w:sz w:val="22"/>
      <w:szCs w:val="22"/>
      <w:lang w:val="en-GB"/>
    </w:rPr>
  </w:style>
  <w:style w:type="paragraph" w:styleId="Heading1">
    <w:name w:val="heading 1"/>
    <w:basedOn w:val="Normal"/>
    <w:next w:val="Normal"/>
    <w:link w:val="Heading1Char"/>
    <w:qFormat/>
    <w:pPr>
      <w:keepNext/>
      <w:numPr>
        <w:numId w:val="3"/>
      </w:numPr>
      <w:tabs>
        <w:tab w:val="clear" w:pos="360"/>
        <w:tab w:val="left" w:pos="792"/>
      </w:tabs>
      <w:spacing w:before="240" w:after="60"/>
      <w:ind w:left="792" w:hanging="792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pPr>
      <w:keepNext/>
      <w:numPr>
        <w:ilvl w:val="1"/>
        <w:numId w:val="3"/>
      </w:numPr>
      <w:tabs>
        <w:tab w:val="clear" w:pos="720"/>
        <w:tab w:val="left" w:pos="936"/>
      </w:tabs>
      <w:spacing w:before="240" w:after="60"/>
      <w:ind w:left="936" w:hanging="936"/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pPr>
      <w:keepNext/>
      <w:numPr>
        <w:ilvl w:val="2"/>
        <w:numId w:val="3"/>
      </w:numPr>
      <w:tabs>
        <w:tab w:val="clear" w:pos="794"/>
        <w:tab w:val="left" w:pos="1080"/>
      </w:tabs>
      <w:spacing w:before="240" w:after="60"/>
      <w:ind w:left="1080" w:hanging="1080"/>
      <w:outlineLvl w:val="2"/>
    </w:pPr>
    <w:rPr>
      <w:b/>
      <w:bCs/>
      <w:sz w:val="28"/>
      <w:szCs w:val="26"/>
    </w:rPr>
  </w:style>
  <w:style w:type="paragraph" w:styleId="Heading4">
    <w:name w:val="heading 4"/>
    <w:basedOn w:val="Normal"/>
    <w:next w:val="Normal"/>
    <w:link w:val="Heading4Char"/>
    <w:qFormat/>
    <w:pPr>
      <w:keepNext/>
      <w:numPr>
        <w:ilvl w:val="3"/>
        <w:numId w:val="3"/>
      </w:numPr>
      <w:spacing w:before="240" w:after="60"/>
      <w:ind w:hanging="1224"/>
      <w:outlineLvl w:val="3"/>
    </w:pPr>
    <w:rPr>
      <w:b/>
      <w:bCs/>
      <w:sz w:val="26"/>
      <w:szCs w:val="24"/>
    </w:rPr>
  </w:style>
  <w:style w:type="paragraph" w:styleId="Heading5">
    <w:name w:val="heading 5"/>
    <w:basedOn w:val="Normal"/>
    <w:next w:val="Normal"/>
    <w:link w:val="Heading5Char"/>
    <w:qFormat/>
    <w:pPr>
      <w:keepNext/>
      <w:numPr>
        <w:ilvl w:val="4"/>
        <w:numId w:val="3"/>
      </w:numPr>
      <w:spacing w:before="240" w:after="60"/>
      <w:ind w:hanging="1368"/>
      <w:outlineLvl w:val="4"/>
    </w:pPr>
    <w:rPr>
      <w:b/>
      <w:bCs/>
      <w:i/>
      <w:sz w:val="26"/>
    </w:rPr>
  </w:style>
  <w:style w:type="paragraph" w:styleId="Heading6">
    <w:name w:val="heading 6"/>
    <w:basedOn w:val="Normal"/>
    <w:next w:val="Normal"/>
    <w:link w:val="Heading6Char"/>
    <w:qFormat/>
    <w:pPr>
      <w:keepNext/>
      <w:numPr>
        <w:ilvl w:val="5"/>
        <w:numId w:val="3"/>
      </w:numPr>
      <w:spacing w:before="240" w:after="60"/>
      <w:ind w:hanging="1512"/>
      <w:outlineLvl w:val="5"/>
    </w:pPr>
    <w:rPr>
      <w:b/>
      <w:bCs/>
      <w:szCs w:val="20"/>
    </w:rPr>
  </w:style>
  <w:style w:type="paragraph" w:styleId="Heading7">
    <w:name w:val="heading 7"/>
    <w:basedOn w:val="Normal"/>
    <w:next w:val="Normal"/>
    <w:link w:val="Heading7Char"/>
    <w:qFormat/>
    <w:pPr>
      <w:keepNext/>
      <w:numPr>
        <w:ilvl w:val="6"/>
        <w:numId w:val="3"/>
      </w:numPr>
      <w:spacing w:before="240" w:after="60"/>
      <w:ind w:hanging="1656"/>
      <w:outlineLvl w:val="6"/>
    </w:pPr>
    <w:rPr>
      <w:bCs/>
      <w:szCs w:val="18"/>
    </w:rPr>
  </w:style>
  <w:style w:type="paragraph" w:styleId="Heading8">
    <w:name w:val="heading 8"/>
    <w:basedOn w:val="Normal"/>
    <w:next w:val="Normal"/>
    <w:link w:val="Heading8Char"/>
    <w:qFormat/>
    <w:pPr>
      <w:keepNext/>
      <w:numPr>
        <w:ilvl w:val="7"/>
        <w:numId w:val="3"/>
      </w:numPr>
      <w:spacing w:before="240" w:after="60"/>
      <w:ind w:hanging="1800"/>
      <w:outlineLvl w:val="7"/>
    </w:pPr>
    <w:rPr>
      <w:bCs/>
      <w:i/>
      <w:szCs w:val="16"/>
    </w:rPr>
  </w:style>
  <w:style w:type="paragraph" w:styleId="Heading9">
    <w:name w:val="heading 9"/>
    <w:basedOn w:val="Normal"/>
    <w:next w:val="Normal"/>
    <w:link w:val="Heading9Char"/>
    <w:qFormat/>
    <w:pPr>
      <w:keepNext/>
      <w:numPr>
        <w:ilvl w:val="8"/>
        <w:numId w:val="3"/>
      </w:numPr>
      <w:spacing w:before="240" w:after="60"/>
      <w:ind w:hanging="1944"/>
      <w:outlineLvl w:val="8"/>
    </w:pPr>
    <w:rPr>
      <w:bCs/>
      <w:szCs w:val="1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Pr>
      <w:rFonts w:ascii="Bosch Office Sans" w:hAnsi="Bosch Office Sans" w:cs="Arial"/>
      <w:b/>
      <w:bCs/>
      <w:kern w:val="32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rPr>
      <w:rFonts w:ascii="Bosch Office Sans" w:hAnsi="Bosch Office Sans" w:cs="Arial"/>
      <w:b/>
      <w:bCs/>
      <w:i/>
      <w:iCs/>
      <w:sz w:val="28"/>
      <w:szCs w:val="28"/>
      <w:lang w:val="en-GB"/>
    </w:rPr>
  </w:style>
  <w:style w:type="character" w:customStyle="1" w:styleId="Heading3Char">
    <w:name w:val="Heading 3 Char"/>
    <w:basedOn w:val="DefaultParagraphFont"/>
    <w:link w:val="Heading3"/>
    <w:rPr>
      <w:rFonts w:ascii="Bosch Office Sans" w:hAnsi="Bosch Office Sans" w:cs="Arial"/>
      <w:b/>
      <w:bCs/>
      <w:sz w:val="28"/>
      <w:szCs w:val="26"/>
      <w:lang w:val="en-GB"/>
    </w:rPr>
  </w:style>
  <w:style w:type="character" w:customStyle="1" w:styleId="Heading4Char">
    <w:name w:val="Heading 4 Char"/>
    <w:basedOn w:val="DefaultParagraphFont"/>
    <w:link w:val="Heading4"/>
    <w:rPr>
      <w:rFonts w:ascii="Bosch Office Sans" w:hAnsi="Bosch Office Sans" w:cs="Arial"/>
      <w:b/>
      <w:bCs/>
      <w:sz w:val="26"/>
      <w:szCs w:val="24"/>
      <w:lang w:val="en-GB"/>
    </w:rPr>
  </w:style>
  <w:style w:type="character" w:customStyle="1" w:styleId="Heading5Char">
    <w:name w:val="Heading 5 Char"/>
    <w:basedOn w:val="DefaultParagraphFont"/>
    <w:link w:val="Heading5"/>
    <w:rPr>
      <w:rFonts w:ascii="Bosch Office Sans" w:hAnsi="Bosch Office Sans" w:cs="Arial"/>
      <w:b/>
      <w:bCs/>
      <w:i/>
      <w:sz w:val="26"/>
      <w:szCs w:val="22"/>
      <w:lang w:val="en-GB"/>
    </w:rPr>
  </w:style>
  <w:style w:type="character" w:customStyle="1" w:styleId="Heading6Char">
    <w:name w:val="Heading 6 Char"/>
    <w:basedOn w:val="DefaultParagraphFont"/>
    <w:link w:val="Heading6"/>
    <w:rPr>
      <w:rFonts w:ascii="Bosch Office Sans" w:hAnsi="Bosch Office Sans" w:cs="Arial"/>
      <w:b/>
      <w:bCs/>
      <w:sz w:val="22"/>
      <w:lang w:val="en-GB"/>
    </w:rPr>
  </w:style>
  <w:style w:type="character" w:customStyle="1" w:styleId="Heading7Char">
    <w:name w:val="Heading 7 Char"/>
    <w:basedOn w:val="DefaultParagraphFont"/>
    <w:link w:val="Heading7"/>
    <w:rPr>
      <w:rFonts w:ascii="Bosch Office Sans" w:hAnsi="Bosch Office Sans" w:cs="Arial"/>
      <w:bCs/>
      <w:sz w:val="22"/>
      <w:szCs w:val="18"/>
      <w:lang w:val="en-GB"/>
    </w:rPr>
  </w:style>
  <w:style w:type="character" w:customStyle="1" w:styleId="Heading8Char">
    <w:name w:val="Heading 8 Char"/>
    <w:basedOn w:val="DefaultParagraphFont"/>
    <w:link w:val="Heading8"/>
    <w:rPr>
      <w:rFonts w:ascii="Bosch Office Sans" w:hAnsi="Bosch Office Sans" w:cs="Arial"/>
      <w:bCs/>
      <w:i/>
      <w:sz w:val="22"/>
      <w:szCs w:val="16"/>
      <w:lang w:val="en-GB"/>
    </w:rPr>
  </w:style>
  <w:style w:type="character" w:customStyle="1" w:styleId="Heading9Char">
    <w:name w:val="Heading 9 Char"/>
    <w:basedOn w:val="DefaultParagraphFont"/>
    <w:link w:val="Heading9"/>
    <w:rPr>
      <w:rFonts w:ascii="Bosch Office Sans" w:hAnsi="Bosch Office Sans" w:cs="Arial"/>
      <w:bCs/>
      <w:sz w:val="22"/>
      <w:szCs w:val="14"/>
      <w:lang w:val="en-GB"/>
    </w:rPr>
  </w:style>
  <w:style w:type="paragraph" w:styleId="Header">
    <w:name w:val="header"/>
    <w:basedOn w:val="Normal"/>
    <w:link w:val="HeaderChar"/>
    <w:uiPriority w:val="99"/>
    <w:semiHidden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Pr>
      <w:rFonts w:ascii="Bosch Office Sans" w:hAnsi="Bosch Office Sans" w:cs="Arial"/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Pr>
      <w:rFonts w:ascii="Bosch Office Sans" w:hAnsi="Bosch Office Sans" w:cs="Arial"/>
      <w:sz w:val="22"/>
      <w:szCs w:val="22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character" w:customStyle="1" w:styleId="Subjectpage2">
    <w:name w:val="Subject page2"/>
    <w:basedOn w:val="DefaultParagraphFont"/>
    <w:uiPriority w:val="1"/>
    <w:unhideWhenUsed/>
    <w:rPr>
      <w:rFonts w:asciiTheme="minorHAnsi" w:hAnsiTheme="minorHAnsi"/>
      <w:sz w:val="15"/>
    </w:rPr>
  </w:style>
  <w:style w:type="paragraph" w:styleId="CommentText">
    <w:name w:val="annotation text"/>
    <w:basedOn w:val="Normal"/>
    <w:link w:val="CommentTextChar1"/>
    <w:uiPriority w:val="99"/>
    <w:semiHidden/>
    <w:rsid w:val="00762ADE"/>
    <w:rPr>
      <w:rFonts w:cs="Times New Roman"/>
    </w:rPr>
  </w:style>
  <w:style w:type="character" w:customStyle="1" w:styleId="CommentTextChar">
    <w:name w:val="Comment Text Char"/>
    <w:basedOn w:val="DefaultParagraphFont"/>
    <w:uiPriority w:val="99"/>
    <w:semiHidden/>
    <w:rsid w:val="00762ADE"/>
    <w:rPr>
      <w:rFonts w:ascii="Bosch Office Sans" w:hAnsi="Bosch Office Sans" w:cs="Arial"/>
      <w:lang w:val="en-GB"/>
    </w:rPr>
  </w:style>
  <w:style w:type="paragraph" w:styleId="ListParagraph">
    <w:name w:val="List Paragraph"/>
    <w:basedOn w:val="Normal"/>
    <w:uiPriority w:val="34"/>
    <w:qFormat/>
    <w:rsid w:val="00762ADE"/>
    <w:pPr>
      <w:spacing w:line="240" w:lineRule="auto"/>
      <w:ind w:left="708"/>
    </w:pPr>
    <w:rPr>
      <w:rFonts w:ascii="Times New Roman" w:hAnsi="Times New Roman" w:cs="Times New Roman"/>
      <w:sz w:val="24"/>
      <w:szCs w:val="24"/>
      <w:lang w:val="en-US" w:eastAsia="en-US"/>
    </w:rPr>
  </w:style>
  <w:style w:type="character" w:styleId="CommentReference">
    <w:name w:val="annotation reference"/>
    <w:basedOn w:val="DefaultParagraphFont"/>
    <w:uiPriority w:val="99"/>
    <w:unhideWhenUsed/>
    <w:rsid w:val="00762ADE"/>
    <w:rPr>
      <w:sz w:val="16"/>
      <w:szCs w:val="16"/>
    </w:rPr>
  </w:style>
  <w:style w:type="character" w:customStyle="1" w:styleId="CommentTextChar1">
    <w:name w:val="Comment Text Char1"/>
    <w:basedOn w:val="DefaultParagraphFont"/>
    <w:link w:val="CommentText"/>
    <w:uiPriority w:val="99"/>
    <w:semiHidden/>
    <w:rsid w:val="00762ADE"/>
    <w:rPr>
      <w:rFonts w:ascii="Bosch Office Sans" w:hAnsi="Bosch Office Sans"/>
      <w:sz w:val="22"/>
      <w:szCs w:val="22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762ADE"/>
    <w:pPr>
      <w:spacing w:line="240" w:lineRule="auto"/>
    </w:pPr>
    <w:rPr>
      <w:rFonts w:cs="Arial"/>
      <w:b/>
      <w:bCs/>
      <w:sz w:val="20"/>
      <w:szCs w:val="20"/>
    </w:rPr>
  </w:style>
  <w:style w:type="character" w:customStyle="1" w:styleId="CommentSubjectChar">
    <w:name w:val="Comment Subject Char"/>
    <w:basedOn w:val="CommentTextChar1"/>
    <w:link w:val="CommentSubject"/>
    <w:uiPriority w:val="99"/>
    <w:semiHidden/>
    <w:rsid w:val="00762ADE"/>
    <w:rPr>
      <w:rFonts w:ascii="Bosch Office Sans" w:hAnsi="Bosch Office Sans" w:cs="Arial"/>
      <w:b/>
      <w:bCs/>
      <w:sz w:val="22"/>
      <w:szCs w:val="22"/>
      <w:lang w:val="en-GB"/>
    </w:rPr>
  </w:style>
  <w:style w:type="character" w:customStyle="1" w:styleId="ui5-label-text-wrapper">
    <w:name w:val="ui5-label-text-wrapper"/>
    <w:basedOn w:val="DefaultParagraphFont"/>
    <w:rsid w:val="00B641F9"/>
  </w:style>
  <w:style w:type="paragraph" w:styleId="TOCHeading">
    <w:name w:val="TOC Heading"/>
    <w:basedOn w:val="Heading1"/>
    <w:next w:val="Normal"/>
    <w:uiPriority w:val="39"/>
    <w:unhideWhenUsed/>
    <w:qFormat/>
    <w:rsid w:val="00DE3853"/>
    <w:pPr>
      <w:keepLines/>
      <w:numPr>
        <w:numId w:val="0"/>
      </w:numPr>
      <w:tabs>
        <w:tab w:val="clear" w:pos="792"/>
      </w:tabs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7D0049" w:themeColor="accent1" w:themeShade="BF"/>
      <w:kern w:val="0"/>
      <w:lang w:val="en-US" w:eastAsia="en-US"/>
    </w:rPr>
  </w:style>
  <w:style w:type="paragraph" w:styleId="TOC1">
    <w:name w:val="toc 1"/>
    <w:basedOn w:val="Normal"/>
    <w:next w:val="Normal"/>
    <w:autoRedefine/>
    <w:uiPriority w:val="39"/>
    <w:rsid w:val="00DE3853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DE385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rsid w:val="00DE3853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DE3853"/>
    <w:rPr>
      <w:color w:val="738CB4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696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977940">
          <w:marLeft w:val="27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837112">
          <w:marLeft w:val="27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294793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43398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384595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82152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43548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72341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04648">
          <w:marLeft w:val="27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028324">
          <w:marLeft w:val="27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334382">
          <w:marLeft w:val="27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89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16603">
          <w:marLeft w:val="27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26819">
          <w:marLeft w:val="27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257176">
          <w:marLeft w:val="27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02226">
          <w:marLeft w:val="27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9263">
          <w:marLeft w:val="27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860322">
          <w:marLeft w:val="27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57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97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65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06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694616">
          <w:marLeft w:val="446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905076">
          <w:marLeft w:val="446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821828">
          <w:marLeft w:val="446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14807">
          <w:marLeft w:val="446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588562">
          <w:marLeft w:val="446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566496">
          <w:marLeft w:val="446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79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135887">
          <w:marLeft w:val="27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89774">
          <w:marLeft w:val="27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385115">
          <w:marLeft w:val="27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939127">
          <w:marLeft w:val="27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52575">
          <w:marLeft w:val="27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133584">
          <w:marLeft w:val="27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55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706154">
          <w:marLeft w:val="446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199785">
          <w:marLeft w:val="446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685451">
          <w:marLeft w:val="446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094246">
          <w:marLeft w:val="446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03118">
          <w:marLeft w:val="446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3659">
          <w:marLeft w:val="446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5.png"/><Relationship Id="rId2" Type="http://schemas.openxmlformats.org/officeDocument/2006/relationships/image" Target="media/image14.png"/><Relationship Id="rId1" Type="http://schemas.openxmlformats.org/officeDocument/2006/relationships/image" Target="media/image13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4.png"/><Relationship Id="rId2" Type="http://schemas.openxmlformats.org/officeDocument/2006/relationships/image" Target="media/image15.png"/><Relationship Id="rId1" Type="http://schemas.openxmlformats.org/officeDocument/2006/relationships/image" Target="media/image1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ke1kor\AppData\Local\s.a.x.%20Software%20GmbH\MasterLayout\cache\template\RBOPFH00_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1DC4240896242B08B6995322CECA1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7E0403-C7D0-4766-AA37-A41E2B081BF7}"/>
      </w:docPartPr>
      <w:docPartBody>
        <w:p w:rsidR="005A5102" w:rsidRDefault="005A5102"/>
      </w:docPartBody>
    </w:docPart>
    <w:docPart>
      <w:docPartPr>
        <w:name w:val="B855A09E2D52489F93D7C01F6B4C26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328459-205F-462B-9D60-CCFCB3C23D6D}"/>
      </w:docPartPr>
      <w:docPartBody>
        <w:p w:rsidR="005A5102" w:rsidRDefault="00F42E15">
          <w:pPr>
            <w:pStyle w:val="B855A09E2D52489F93D7C01F6B4C2605"/>
          </w:pPr>
          <w:r>
            <w:rPr>
              <w:highlight w:val="lightGray"/>
            </w:rPr>
            <w:t>$plh_cc$</w:t>
          </w:r>
        </w:p>
      </w:docPartBody>
    </w:docPart>
    <w:docPart>
      <w:docPartPr>
        <w:name w:val="1B191CFEA4A2459FBC0B47F6312159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C98FD-2AFD-4E30-BF5D-67422750FD01}"/>
      </w:docPartPr>
      <w:docPartBody>
        <w:p w:rsidR="005A5102" w:rsidRDefault="005A5102"/>
      </w:docPartBody>
    </w:docPart>
    <w:docPart>
      <w:docPartPr>
        <w:name w:val="2AFA9720494D4340B7FA9250621B69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7C9E89-9C4C-4C5E-B19F-66FA4B6A6B44}"/>
      </w:docPartPr>
      <w:docPartBody>
        <w:p w:rsidR="005A5102" w:rsidRDefault="005A5102"/>
      </w:docPartBody>
    </w:docPart>
    <w:docPart>
      <w:docPartPr>
        <w:name w:val="11B29F66C80448F384EF7E91C68D53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EBCD22-7784-435A-BE3C-691A9F297B85}"/>
      </w:docPartPr>
      <w:docPartBody>
        <w:p w:rsidR="005A5102" w:rsidRDefault="00F42E15">
          <w:pPr>
            <w:pStyle w:val="11B29F66C80448F384EF7E91C68D53BC"/>
          </w:pPr>
          <w:r>
            <w:rPr>
              <w:b/>
              <w:highlight w:val="lightGray"/>
            </w:rPr>
            <w:t>$plh_additionalnote$</w:t>
          </w:r>
        </w:p>
      </w:docPartBody>
    </w:docPart>
    <w:docPart>
      <w:docPartPr>
        <w:name w:val="61E15D2DB80341AEAF34235826EF60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ABA088-98BF-422D-8370-345A3F8C3714}"/>
      </w:docPartPr>
      <w:docPartBody>
        <w:p w:rsidR="005A5102" w:rsidRDefault="005A5102"/>
      </w:docPartBody>
    </w:docPart>
    <w:docPart>
      <w:docPartPr>
        <w:name w:val="0147EDDC2BC24316A7F42E91C42CC3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D1BC91-6502-45D4-98FE-4F1E473343B7}"/>
      </w:docPartPr>
      <w:docPartBody>
        <w:p w:rsidR="005A5102" w:rsidRDefault="005A5102"/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sch Office Sans">
    <w:panose1 w:val="00000000000000000000"/>
    <w:charset w:val="00"/>
    <w:family w:val="auto"/>
    <w:pitch w:val="variable"/>
    <w:sig w:usb0="A00002FF" w:usb1="0000E0D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E15"/>
    <w:rsid w:val="00440FC3"/>
    <w:rsid w:val="004D289A"/>
    <w:rsid w:val="005A5102"/>
    <w:rsid w:val="007A3C4E"/>
    <w:rsid w:val="007F5684"/>
    <w:rsid w:val="00A80711"/>
    <w:rsid w:val="00C12FF5"/>
    <w:rsid w:val="00C41DD6"/>
    <w:rsid w:val="00F42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984B96CF0C74E72A60CBEF0F11834E8">
    <w:name w:val="E984B96CF0C74E72A60CBEF0F11834E8"/>
  </w:style>
  <w:style w:type="paragraph" w:customStyle="1" w:styleId="B855A09E2D52489F93D7C01F6B4C2605">
    <w:name w:val="B855A09E2D52489F93D7C01F6B4C2605"/>
  </w:style>
  <w:style w:type="paragraph" w:customStyle="1" w:styleId="9982AF4CEDB94FCDB1166C1F12761ACE">
    <w:name w:val="9982AF4CEDB94FCDB1166C1F12761ACE"/>
  </w:style>
  <w:style w:type="paragraph" w:customStyle="1" w:styleId="11B29F66C80448F384EF7E91C68D53BC">
    <w:name w:val="11B29F66C80448F384EF7E91C68D53BC"/>
  </w:style>
  <w:style w:type="paragraph" w:customStyle="1" w:styleId="1F6F6C9727074449969B99D172FE2D50">
    <w:name w:val="1F6F6C9727074449969B99D172FE2D50"/>
  </w:style>
  <w:style w:type="paragraph" w:customStyle="1" w:styleId="22E772AF6A79420BAC1712E6B7CA0F75">
    <w:name w:val="22E772AF6A79420BAC1712E6B7CA0F75"/>
    <w:rsid w:val="007F5684"/>
  </w:style>
  <w:style w:type="paragraph" w:customStyle="1" w:styleId="8DA9E1EF9AD24EA6B0F25C67D23EE252">
    <w:name w:val="8DA9E1EF9AD24EA6B0F25C67D23EE252"/>
    <w:rsid w:val="007F5684"/>
  </w:style>
  <w:style w:type="paragraph" w:customStyle="1" w:styleId="981A370BD5C645D5A72DB11FF20F401F">
    <w:name w:val="981A370BD5C645D5A72DB11FF20F401F"/>
    <w:rsid w:val="007F568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osch">
      <a:dk1>
        <a:srgbClr val="000000"/>
      </a:dk1>
      <a:lt1>
        <a:srgbClr val="FFFFFF"/>
      </a:lt1>
      <a:dk2>
        <a:srgbClr val="999FA6"/>
      </a:dk2>
      <a:lt2>
        <a:srgbClr val="D7D7D7"/>
      </a:lt2>
      <a:accent1>
        <a:srgbClr val="A80163"/>
      </a:accent1>
      <a:accent2>
        <a:srgbClr val="3F136C"/>
      </a:accent2>
      <a:accent3>
        <a:srgbClr val="08427E"/>
      </a:accent3>
      <a:accent4>
        <a:srgbClr val="0E78C5"/>
      </a:accent4>
      <a:accent5>
        <a:srgbClr val="1399A0"/>
      </a:accent5>
      <a:accent6>
        <a:srgbClr val="67B419"/>
      </a:accent6>
      <a:hlink>
        <a:srgbClr val="738CB4"/>
      </a:hlink>
      <a:folHlink>
        <a:srgbClr val="B0BBD0"/>
      </a:folHlink>
    </a:clrScheme>
    <a:fontScheme name="Bosch">
      <a:majorFont>
        <a:latin typeface="Bosch Office Sans"/>
        <a:ea typeface=""/>
        <a:cs typeface=""/>
      </a:majorFont>
      <a:minorFont>
        <a:latin typeface="Bosch Office San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axML>
  <saxMLTemplate>RBOPFH00</saxMLTemplate>
  <Variablen>
    <Variable>
      <Name>dyn_date</Name>
      <OrgInhalt>21 $month_04$ 2020</OrgInhalt>
      <Wert>21 $month_04$ 2020</Wert>
      <Platzhalter>False</Platzhalter>
      <DocDatenDialog>True</DocDatenDialog>
      <Label>Date:</Label>
      <FrageVar>False</FrageVar>
      <Prefix/>
      <Suffix/>
      <WegfallVar/>
      <MussFeld>False</MussFeld>
      <InDokument>True</InDokument>
      <Reihenfolge>1</Reihenfolge>
    </Variable>
    <Variable>
      <Name>docnr</Name>
      <OrgInhalt/>
      <Wert/>
      <Platzhalter>False</Platzhalter>
      <DocDatenDialog>True</DocDatenDialog>
      <Label>Document no.:</Label>
      <FrageVar>False</FrageVar>
      <Prefix/>
      <Suffix/>
      <MaxZeilen>2</MaxZeilen>
      <WegfallVar>tr_nr</WegfallVar>
      <MussFeld>False</MussFeld>
      <InDokument>True</InDokument>
      <Reihenfolge>2</Reihenfolge>
    </Variable>
    <Variable>
      <Name>recipient</Name>
      <OrgInhalt/>
      <Wert/>
      <Platzhalter>False</Platzhalter>
      <DocDatenDialog>True</DocDatenDialog>
      <Label>Recipient:</Label>
      <FrageVar>False</FrageVar>
      <Prefix/>
      <Suffix/>
      <MaxZeilen>2</MaxZeilen>
      <WegfallVar/>
      <MussFeld>False</MussFeld>
      <InDokument>True</InDokument>
      <MaxZeilen>3</MaxZeilen>
      <Reihenfolge>3</Reihenfolge>
    </Variable>
    <Variable>
      <Name>cc</Name>
      <OrgInhalt/>
      <Wert/>
      <Platzhalter>False</Platzhalter>
      <DocDatenDialog>True</DocDatenDialog>
      <Label>Cc:</Label>
      <FrageVar>False</FrageVar>
      <Prefix/>
      <Suffix/>
      <MaxZeilen>2</MaxZeilen>
      <WegfallVar/>
      <MussFeld>False</MussFeld>
      <InDokument>True</InDokument>
      <MaxZeilen>3</MaxZeilen>
      <Reihenfolge>4</Reihenfolge>
    </Variable>
    <Variable>
      <Name>topic</Name>
      <OrgInhalt/>
      <Wert/>
      <Platzhalter>False</Platzhalter>
      <DocDatenDialog>True</DocDatenDialog>
      <Label>Topic:</Label>
      <FrageVar>False</FrageVar>
      <Prefix/>
      <Suffix/>
      <MaxZeilen>3</MaxZeilen>
      <WegfallVar/>
      <MussFeld>False</MussFeld>
      <InDokument>True</InDokument>
      <Reihenfolge>5</Reihenfolge>
    </Variable>
    <Variable>
      <Name>additionalnote</Name>
      <OrgInhalt/>
      <Wert/>
      <Platzhalter>False</Platzhalter>
      <DocDatenDialog>True</DocDatenDialog>
      <Label>Additional note:</Label>
      <FrageVar>False</FrageVar>
      <Prefix/>
      <Suffix/>
      <WegfallVar/>
      <MussFeld>False</MussFeld>
      <InDokument>True</InDokument>
      <Reihenfolge>6</Reihenfolge>
    </Variable>
    <Variable>
      <Name>departmentshort</Name>
      <OrgInhalt>RBEI/BSL7</OrgInhalt>
      <Wert>RBEI/BSL7</Wert>
      <Platzhalter>False</Platzhalter>
      <DocDatenDialog>True</DocDatenDialog>
      <Label>From:</Label>
      <FrageVar>False</FrageVar>
      <Prefix/>
      <Suffix/>
      <MaxZeilen>3</MaxZeilen>
      <WegfallVar/>
      <MussFeld>False</MussFeld>
      <InDokument>True</InDokument>
      <MaxZeilen>3</MaxZeilen>
      <Reihenfolge>7</Reihenfolge>
    </Variable>
    <Variable>
      <Name>username</Name>
      <OrgInhalt>Rajeev Kumar Adeete</OrgInhalt>
      <Wert>Rajeev Kumar Adeete</Wert>
      <Platzhalter>False</Platzhalter>
      <DocDatenDialog>True</DocDatenDialog>
      <Label>Our Reference:</Label>
      <FrageVar>False</FrageVar>
      <Prefix/>
      <Suffix/>
      <MaxZeilen>3</MaxZeilen>
      <WegfallVar/>
      <MussFeld>False</MussFeld>
      <InDokument>True</InDokument>
      <MaxZeilen>3</MaxZeilen>
      <Reihenfolge>8</Reihenfolge>
    </Variable>
    <Variable>
      <Name>phonedirect</Name>
      <OrgInhalt/>
      <Wert/>
      <Platzhalter>False</Platzhalter>
      <DocDatenDialog>True</DocDatenDialog>
      <Label>Telephone:</Label>
      <FrageVar>False</FrageVar>
      <Prefix/>
      <Suffix/>
      <MaxZeilen>3</MaxZeilen>
      <WegfallVar/>
      <MussFeld>False</MussFeld>
      <InDokument>True</InDokument>
      <MaxZeilen>3</MaxZeilen>
      <Reihenfolge>9</Reihenfolge>
    </Variable>
    <Variable>
      <Name>tr_nr</Name>
      <OrgInhalt>No.</OrgInhalt>
      <Wert>No.</Wert>
      <Platzhalter>False</Platzhalter>
      <DocDatenDialog>False</DocDatenDialog>
      <Label/>
      <FrageVar>False</FrageVar>
      <Prefix/>
      <Suffix/>
      <WegfallVar/>
      <MussFeld>False</MussFeld>
      <InDokument>True</InDokument>
      <Reihenfolge/>
    </Variable>
  </Variablen>
</saxML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7B5C08-C433-4899-BE59-F13951AB777C}">
  <ds:schemaRefs/>
</ds:datastoreItem>
</file>

<file path=customXml/itemProps2.xml><?xml version="1.0" encoding="utf-8"?>
<ds:datastoreItem xmlns:ds="http://schemas.openxmlformats.org/officeDocument/2006/customXml" ds:itemID="{0D6A739A-B5D5-46B4-84DE-8EF2230E09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RBOPFH00_2.dotx</Template>
  <TotalTime>0</TotalTime>
  <Pages>15</Pages>
  <Words>1059</Words>
  <Characters>6038</Characters>
  <Application>Microsoft Office Word</Application>
  <DocSecurity>0</DocSecurity>
  <Lines>50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Requirements specification</vt:lpstr>
      <vt:lpstr>Requirements specification</vt:lpstr>
    </vt:vector>
  </TitlesOfParts>
  <Company/>
  <LinksUpToDate>false</LinksUpToDate>
  <CharactersWithSpaces>7083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Requirements specification</dc:title>
  <dc:subject/>
  <dc:creator>Adeete Rajeev Kumar (RBEI/BSL7)</dc:creator>
  <cp:keywords/>
  <dc:description/>
  <cp:lastModifiedBy>FIXED-TERM Prabhu Sanketh Vasant (RBEI/BSL)</cp:lastModifiedBy>
  <cp:revision>11</cp:revision>
  <dcterms:created xsi:type="dcterms:W3CDTF">2020-05-12T10:45:00Z</dcterms:created>
  <dcterms:modified xsi:type="dcterms:W3CDTF">2020-05-19T09:25:00Z</dcterms:modified>
</cp:coreProperties>
</file>